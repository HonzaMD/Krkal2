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3D4035" w:rsidRDefault="00930D89" w:rsidP="003D4035">
      <w:pPr>
        <w:pStyle w:val="Nadpis1"/>
        <w:jc w:val="center"/>
        <w:rPr>
          <w:rStyle w:val="keyword"/>
          <w:noProof w:val="0"/>
          <w:color w:val="008000"/>
          <w:sz w:val="44"/>
          <w:szCs w:val="44"/>
        </w:rPr>
      </w:pPr>
      <w:r w:rsidRPr="003D4035">
        <w:rPr>
          <w:rStyle w:val="keyword"/>
          <w:noProof w:val="0"/>
          <w:color w:val="008000"/>
          <w:sz w:val="44"/>
          <w:szCs w:val="44"/>
        </w:rPr>
        <w:t xml:space="preserve">Popis </w:t>
      </w:r>
      <w:r w:rsidRPr="003D4035">
        <w:rPr>
          <w:rStyle w:val="keyword"/>
          <w:noProof w:val="0"/>
          <w:color w:val="008000"/>
          <w:sz w:val="44"/>
          <w:szCs w:val="44"/>
          <w:lang w:val="en-US"/>
        </w:rPr>
        <w:t>hry</w:t>
      </w:r>
      <w:r w:rsidRPr="003D4035">
        <w:rPr>
          <w:rStyle w:val="keyword"/>
          <w:noProof w:val="0"/>
          <w:color w:val="008000"/>
          <w:sz w:val="44"/>
          <w:szCs w:val="44"/>
        </w:rPr>
        <w:t xml:space="preserve"> KRKAL</w:t>
      </w:r>
      <w:r w:rsidR="00571B29" w:rsidRPr="003D4035">
        <w:rPr>
          <w:rStyle w:val="keyword"/>
          <w:noProof w:val="0"/>
          <w:color w:val="008000"/>
          <w:sz w:val="44"/>
          <w:szCs w:val="44"/>
        </w:rPr>
        <w:t xml:space="preserve"> aneb jak hrát</w:t>
      </w:r>
    </w:p>
    <w:p w:rsidR="003D4035" w:rsidRDefault="003D4035" w:rsidP="002E4322">
      <w:pPr>
        <w:pStyle w:val="Nadpis2"/>
      </w:pPr>
      <w:r>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2E4322" w:rsidRDefault="002E4322" w:rsidP="002E4322">
      <w:pPr>
        <w:pStyle w:val="Nadpis2"/>
      </w:pPr>
      <w:r>
        <w:t>Úvod</w:t>
      </w:r>
    </w:p>
    <w:p w:rsidR="00930D89" w:rsidRDefault="00930D89" w:rsidP="00930D89"/>
    <w:p w:rsidR="00930D89" w:rsidRDefault="00930D89" w:rsidP="00930D89">
      <w:pPr>
        <w:jc w:val="both"/>
      </w:pPr>
      <w:r>
        <w:t>Krkal je logicko-akční hra. Hráč v ní ovládá postavičku, kterou vidí shora. Hra je rozdělena na několik samostatných úrovní (levelů). Úkolem v každém levelu je projít „bludištěm“, vyřešit přitom všechny nástrahy a dostat se do EXITu. Hlavní myšlenka je tedy jednoduchá, její realizace se ovšem v některých (téměř ve všech pokročilých) levelech stává peklem.</w:t>
      </w:r>
    </w:p>
    <w:p w:rsidR="00930D89" w:rsidRDefault="00930D89" w:rsidP="00930D89"/>
    <w:p w:rsidR="00930D89" w:rsidRDefault="00CE7648" w:rsidP="00930D89">
      <w:pPr>
        <w:jc w:val="both"/>
      </w:pPr>
      <w:r>
        <w:t xml:space="preserve">Inspirací při tvorbě </w:t>
      </w:r>
      <w:r w:rsidR="00930D89">
        <w:t>Krkal</w:t>
      </w:r>
      <w:r>
        <w:t>a</w:t>
      </w:r>
      <w:r w:rsidR="00930D89">
        <w:t xml:space="preserve"> </w:t>
      </w:r>
      <w:r>
        <w:t>byly hry jako Robbo,</w:t>
      </w:r>
      <w:r w:rsidR="0003455C">
        <w:t xml:space="preserve"> Boulderdash (Supaplex), č</w:t>
      </w:r>
      <w:r w:rsidR="00930D89">
        <w:t xml:space="preserve">i </w:t>
      </w:r>
      <w:r>
        <w:t>Sokoban</w:t>
      </w:r>
      <w:r w:rsidR="00930D89">
        <w:t xml:space="preserve">, ale </w:t>
      </w:r>
      <w:r>
        <w:t xml:space="preserve">Krkal si nakonec našel vlastní cestu. Tou je především </w:t>
      </w:r>
      <w:r w:rsidR="00930D89">
        <w:t>ohromné množství různých "věc</w:t>
      </w:r>
      <w:r w:rsidR="0040344A">
        <w:t>í</w:t>
      </w:r>
      <w:r w:rsidR="00930D89">
        <w:t xml:space="preserve">" či "předmětů" nebo také stavebních prvků, ze kterých se nakonec poskládá level. </w:t>
      </w:r>
      <w:r w:rsidR="00682E4D">
        <w:t xml:space="preserve">Předměty mezi sebou navíc podle složitých pravidel interagují, ovlivňují se, prostě žijí. </w:t>
      </w:r>
      <w:r w:rsidR="00930D89">
        <w:t>To umožňuje</w:t>
      </w:r>
      <w:r w:rsidR="00682E4D">
        <w:t xml:space="preserve"> stavět </w:t>
      </w:r>
      <w:r w:rsidR="00930D89">
        <w:t>velmi ROZMANITÉ lev</w:t>
      </w:r>
      <w:r w:rsidR="00682E4D">
        <w:t>e</w:t>
      </w:r>
      <w:r w:rsidR="00930D89">
        <w:t>ly</w:t>
      </w:r>
      <w:r w:rsidR="00682E4D">
        <w:t>, v každém z nich pak narazíte na něco nového, originálního.</w:t>
      </w:r>
    </w:p>
    <w:p w:rsidR="008965A3" w:rsidRDefault="008965A3" w:rsidP="00930D89">
      <w:pPr>
        <w:jc w:val="both"/>
      </w:pPr>
    </w:p>
    <w:p w:rsidR="008965A3" w:rsidRDefault="008965A3" w:rsidP="00930D89">
      <w:pPr>
        <w:jc w:val="both"/>
      </w:pPr>
      <w:r>
        <w:t>Příběh hry je o skupině dobrodruhů, kteří se vydávají do nebezpečného a záhadného světa Lab</w:t>
      </w:r>
      <w:r w:rsidR="003E55A8">
        <w:t>yrintu</w:t>
      </w:r>
      <w:r>
        <w:t>. Objeví dávnou civilizaci, která Labyrint postavila</w:t>
      </w:r>
      <w:r w:rsidR="005730FE">
        <w:t>?</w:t>
      </w:r>
      <w:r>
        <w:t xml:space="preserve"> </w:t>
      </w:r>
      <w:r w:rsidR="005730FE">
        <w:t>Poznají tajemství Labyrintu? Splní si svá přání? Nebo se nikdy nevrátí stejně jako většina těch před nimi?</w:t>
      </w:r>
    </w:p>
    <w:p w:rsidR="00930D89" w:rsidRDefault="00930D89" w:rsidP="00930D89"/>
    <w:p w:rsidR="00930D89" w:rsidRDefault="00930D89" w:rsidP="00571B29">
      <w:pPr>
        <w:jc w:val="both"/>
      </w:pPr>
      <w:r>
        <w:t>Z</w:t>
      </w:r>
      <w:r w:rsidR="00571B29">
        <w:t>á</w:t>
      </w:r>
      <w:r>
        <w:t xml:space="preserve">sada </w:t>
      </w:r>
      <w:r w:rsidR="00571B29">
        <w:t>čí</w:t>
      </w:r>
      <w:r>
        <w:t>slo jedna p</w:t>
      </w:r>
      <w:r w:rsidR="00571B29">
        <w:t>ři hraní</w:t>
      </w:r>
      <w:r>
        <w:t xml:space="preserve"> Krkala je </w:t>
      </w:r>
      <w:r w:rsidR="0040344A">
        <w:t>„</w:t>
      </w:r>
      <w:r w:rsidR="00571B29">
        <w:t>nebejt slepej</w:t>
      </w:r>
      <w:r w:rsidR="0040344A">
        <w:t>“</w:t>
      </w:r>
      <w:r>
        <w:t xml:space="preserve"> a v</w:t>
      </w:r>
      <w:r w:rsidR="00571B29">
        <w:t>šímat</w:t>
      </w:r>
      <w:r>
        <w:t xml:space="preserve"> si v</w:t>
      </w:r>
      <w:r w:rsidR="00571B29">
        <w:t>šech</w:t>
      </w:r>
      <w:r>
        <w:t xml:space="preserve"> v</w:t>
      </w:r>
      <w:r w:rsidR="00571B29">
        <w:t>ě</w:t>
      </w:r>
      <w:r>
        <w:t>c</w:t>
      </w:r>
      <w:r w:rsidR="00571B29">
        <w:t>í. Naprosto vš</w:t>
      </w:r>
      <w:r>
        <w:t>ech. V</w:t>
      </w:r>
      <w:r w:rsidR="00571B29">
        <w:t>ěci v lev</w:t>
      </w:r>
      <w:r w:rsidR="005730FE">
        <w:t>e</w:t>
      </w:r>
      <w:r w:rsidR="00571B29">
        <w:t>lech vě</w:t>
      </w:r>
      <w:r>
        <w:t>t</w:t>
      </w:r>
      <w:r w:rsidR="00571B29">
        <w:t>šinou nejsou u</w:t>
      </w:r>
      <w:r>
        <w:t>mis</w:t>
      </w:r>
      <w:r w:rsidR="00571B29">
        <w:t>ťová</w:t>
      </w:r>
      <w:r>
        <w:t>ny zbyte</w:t>
      </w:r>
      <w:r w:rsidR="00571B29">
        <w:t>čně.</w:t>
      </w:r>
      <w:r>
        <w:t xml:space="preserve"> Pokud u</w:t>
      </w:r>
      <w:r w:rsidR="00571B29">
        <w:t>ž</w:t>
      </w:r>
      <w:r>
        <w:t xml:space="preserve"> si dan</w:t>
      </w:r>
      <w:r w:rsidR="00571B29">
        <w:t>é</w:t>
      </w:r>
      <w:r>
        <w:t xml:space="preserve"> v</w:t>
      </w:r>
      <w:r w:rsidR="00571B29">
        <w:t>ě</w:t>
      </w:r>
      <w:r>
        <w:t>ci v</w:t>
      </w:r>
      <w:r w:rsidR="00571B29">
        <w:t>š</w:t>
      </w:r>
      <w:r>
        <w:t>imnu</w:t>
      </w:r>
      <w:r w:rsidR="0040344A">
        <w:t>,</w:t>
      </w:r>
      <w:r>
        <w:t xml:space="preserve"> m</w:t>
      </w:r>
      <w:r w:rsidR="00571B29">
        <w:t>ůž</w:t>
      </w:r>
      <w:r>
        <w:t>u za</w:t>
      </w:r>
      <w:r w:rsidR="00571B29">
        <w:t>čí</w:t>
      </w:r>
      <w:r>
        <w:t>t p</w:t>
      </w:r>
      <w:r w:rsidR="00571B29">
        <w:t>ř</w:t>
      </w:r>
      <w:r>
        <w:t>em</w:t>
      </w:r>
      <w:r w:rsidR="00571B29">
        <w:t>ýš</w:t>
      </w:r>
      <w:r>
        <w:t>let: na co ta v</w:t>
      </w:r>
      <w:r w:rsidR="00571B29">
        <w:t>ě</w:t>
      </w:r>
      <w:r>
        <w:t xml:space="preserve">c je, k </w:t>
      </w:r>
      <w:r w:rsidR="00571B29">
        <w:t>č</w:t>
      </w:r>
      <w:r>
        <w:t>emu slou</w:t>
      </w:r>
      <w:r w:rsidR="00571B29">
        <w:t>ží</w:t>
      </w:r>
      <w:r>
        <w:t xml:space="preserve">, s </w:t>
      </w:r>
      <w:r w:rsidR="00571B29">
        <w:t>čí</w:t>
      </w:r>
      <w:r>
        <w:t>m souvis</w:t>
      </w:r>
      <w:r w:rsidR="00571B29">
        <w:t>í</w:t>
      </w:r>
      <w:r>
        <w:t xml:space="preserve"> a jak bych ji mohl vyu</w:t>
      </w:r>
      <w:r w:rsidR="00571B29">
        <w:t>ží</w:t>
      </w:r>
      <w:r>
        <w:t>t. Zvl</w:t>
      </w:r>
      <w:r w:rsidR="00571B29">
        <w:t>áštní</w:t>
      </w:r>
      <w:r>
        <w:t xml:space="preserve"> pozornost je proto t</w:t>
      </w:r>
      <w:r w:rsidR="00571B29">
        <w:t>ř</w:t>
      </w:r>
      <w:r>
        <w:t>eba v</w:t>
      </w:r>
      <w:r w:rsidR="00571B29">
        <w:t>ě</w:t>
      </w:r>
      <w:r>
        <w:t>novat v</w:t>
      </w:r>
      <w:r w:rsidR="00571B29">
        <w:t>ě</w:t>
      </w:r>
      <w:r>
        <w:t>cem nen</w:t>
      </w:r>
      <w:r w:rsidR="00571B29">
        <w:t>á</w:t>
      </w:r>
      <w:r>
        <w:t>padn</w:t>
      </w:r>
      <w:r w:rsidR="00571B29">
        <w:t>ý</w:t>
      </w:r>
      <w:r>
        <w:t>m, zat</w:t>
      </w:r>
      <w:r w:rsidR="00571B29">
        <w:t>í</w:t>
      </w:r>
      <w:r>
        <w:t>m nedostupn</w:t>
      </w:r>
      <w:r w:rsidR="00571B29">
        <w:t>ý</w:t>
      </w:r>
      <w:r>
        <w:t>m (</w:t>
      </w:r>
      <w:r w:rsidR="00571B29">
        <w:t>ž</w:t>
      </w:r>
      <w:r>
        <w:t>e se k n</w:t>
      </w:r>
      <w:r w:rsidR="00571B29">
        <w:t>ěč</w:t>
      </w:r>
      <w:r>
        <w:t>emu neum</w:t>
      </w:r>
      <w:r w:rsidR="00571B29">
        <w:t>í</w:t>
      </w:r>
      <w:r>
        <w:t>m dostat</w:t>
      </w:r>
      <w:r w:rsidR="0040344A">
        <w:t>,</w:t>
      </w:r>
      <w:r>
        <w:t xml:space="preserve"> je</w:t>
      </w:r>
      <w:r w:rsidR="00571B29">
        <w:t>ště</w:t>
      </w:r>
      <w:r>
        <w:t xml:space="preserve"> neznamen</w:t>
      </w:r>
      <w:r w:rsidR="00571B29">
        <w:t>á</w:t>
      </w:r>
      <w:r>
        <w:t xml:space="preserve">, </w:t>
      </w:r>
      <w:r w:rsidR="00571B29">
        <w:t>ž</w:t>
      </w:r>
      <w:r>
        <w:t>e se k tomu dostat nelze!</w:t>
      </w:r>
      <w:r w:rsidR="00571B29">
        <w:t>)</w:t>
      </w:r>
      <w:r>
        <w:t xml:space="preserve">, </w:t>
      </w:r>
      <w:r w:rsidR="00571B29">
        <w:t>č</w:t>
      </w:r>
      <w:r>
        <w:t xml:space="preserve">i na </w:t>
      </w:r>
      <w:r w:rsidR="00571B29">
        <w:t xml:space="preserve">první </w:t>
      </w:r>
      <w:r>
        <w:t>pohled zbyte</w:t>
      </w:r>
      <w:r w:rsidR="00571B29">
        <w:t xml:space="preserve">čným. Také je </w:t>
      </w:r>
      <w:r>
        <w:t>t</w:t>
      </w:r>
      <w:r w:rsidR="00571B29">
        <w:t>ř</w:t>
      </w:r>
      <w:r>
        <w:t xml:space="preserve">eba </w:t>
      </w:r>
      <w:r w:rsidR="00571B29">
        <w:t xml:space="preserve">si </w:t>
      </w:r>
      <w:r>
        <w:t>uv</w:t>
      </w:r>
      <w:r w:rsidR="00571B29">
        <w:t>ědomit, že mnoho lev</w:t>
      </w:r>
      <w:r w:rsidR="005730FE">
        <w:t>e</w:t>
      </w:r>
      <w:r w:rsidR="00571B29">
        <w:t>lů se můž</w:t>
      </w:r>
      <w:r>
        <w:t xml:space="preserve">e </w:t>
      </w:r>
      <w:r w:rsidR="00571B29">
        <w:t>řeš</w:t>
      </w:r>
      <w:r>
        <w:t>it mnoha z</w:t>
      </w:r>
      <w:r w:rsidR="00571B29">
        <w:t>půs</w:t>
      </w:r>
      <w:r>
        <w:t xml:space="preserve">oby. </w:t>
      </w:r>
      <w:r>
        <w:lastRenderedPageBreak/>
        <w:t>N</w:t>
      </w:r>
      <w:r w:rsidR="00571B29">
        <w:t>ěkteré</w:t>
      </w:r>
      <w:r>
        <w:t xml:space="preserve"> v</w:t>
      </w:r>
      <w:r w:rsidR="00571B29">
        <w:t>ě</w:t>
      </w:r>
      <w:r>
        <w:t>ci lze d</w:t>
      </w:r>
      <w:r w:rsidR="00571B29">
        <w:t>ělat v libovolném pořadí. Ně</w:t>
      </w:r>
      <w:r>
        <w:t>kdy na po</w:t>
      </w:r>
      <w:r w:rsidR="00571B29">
        <w:t>ř</w:t>
      </w:r>
      <w:r>
        <w:t>ad</w:t>
      </w:r>
      <w:r w:rsidR="00571B29">
        <w:t>í</w:t>
      </w:r>
      <w:r>
        <w:t xml:space="preserve"> v</w:t>
      </w:r>
      <w:r w:rsidR="00571B29">
        <w:t>ů</w:t>
      </w:r>
      <w:r>
        <w:t>bec nezale</w:t>
      </w:r>
      <w:r w:rsidR="00571B29">
        <w:t>ží</w:t>
      </w:r>
      <w:r>
        <w:t xml:space="preserve"> a n</w:t>
      </w:r>
      <w:r w:rsidR="00571B29">
        <w:t>ěkdy volba chybné</w:t>
      </w:r>
      <w:r>
        <w:t>ho po</w:t>
      </w:r>
      <w:r w:rsidR="00571B29">
        <w:t>ř</w:t>
      </w:r>
      <w:r>
        <w:t>ad</w:t>
      </w:r>
      <w:r w:rsidR="00571B29">
        <w:t>í ř</w:t>
      </w:r>
      <w:r>
        <w:t>e</w:t>
      </w:r>
      <w:r w:rsidR="00571B29">
        <w:t>š</w:t>
      </w:r>
      <w:r>
        <w:t>en</w:t>
      </w:r>
      <w:r w:rsidR="00571B29">
        <w:t>í</w:t>
      </w:r>
      <w:r>
        <w:t xml:space="preserve"> probl</w:t>
      </w:r>
      <w:r w:rsidR="00571B29">
        <w:t>é</w:t>
      </w:r>
      <w:r>
        <w:t>mu z</w:t>
      </w:r>
      <w:r w:rsidR="00571B29">
        <w:t>pů</w:t>
      </w:r>
      <w:r>
        <w:t>sob</w:t>
      </w:r>
      <w:r w:rsidR="00571B29">
        <w:t>í</w:t>
      </w:r>
      <w:r>
        <w:t xml:space="preserve">, </w:t>
      </w:r>
      <w:r w:rsidR="00571B29">
        <w:t>ž</w:t>
      </w:r>
      <w:r>
        <w:t>e se dostane</w:t>
      </w:r>
      <w:r w:rsidR="00571B29">
        <w:t>š do situace, ze které už</w:t>
      </w:r>
      <w:r>
        <w:t xml:space="preserve"> level nelze dohr</w:t>
      </w:r>
      <w:r w:rsidR="00571B29">
        <w:t>á</w:t>
      </w:r>
      <w:r>
        <w:t>t.</w:t>
      </w:r>
    </w:p>
    <w:p w:rsidR="00930D89" w:rsidRDefault="00930D89" w:rsidP="00930D89"/>
    <w:p w:rsidR="002E4322" w:rsidRDefault="00930D89" w:rsidP="002E4322">
      <w:pPr>
        <w:jc w:val="both"/>
      </w:pPr>
      <w:r>
        <w:t xml:space="preserve">Krkal obsahuje i Editor </w:t>
      </w:r>
      <w:r w:rsidR="00571B29">
        <w:t>l</w:t>
      </w:r>
      <w:r>
        <w:t>ev</w:t>
      </w:r>
      <w:r w:rsidR="002909D8">
        <w:t>e</w:t>
      </w:r>
      <w:r>
        <w:t>l</w:t>
      </w:r>
      <w:r w:rsidR="00571B29">
        <w:t>ů</w:t>
      </w:r>
      <w:r>
        <w:t xml:space="preserve">. </w:t>
      </w:r>
      <w:r w:rsidR="002E4322">
        <w:t xml:space="preserve">Pomocí tohoto editoru si může každý trochu zkušenější hráč naeditovat vlastní level. Jak používat editor levelů se dozvíte v dokumentaci </w:t>
      </w:r>
      <w:r w:rsidR="00B70B7C">
        <w:t>k</w:t>
      </w:r>
      <w:r w:rsidR="002E4322">
        <w:t xml:space="preserve"> </w:t>
      </w:r>
      <w:r w:rsidR="0040344A">
        <w:t>e</w:t>
      </w:r>
      <w:r w:rsidR="002E4322">
        <w:t>ditoru.</w:t>
      </w:r>
      <w:r w:rsidR="005730FE">
        <w:t xml:space="preserve"> </w:t>
      </w:r>
    </w:p>
    <w:p w:rsidR="005730FE" w:rsidRDefault="005730FE" w:rsidP="002E4322">
      <w:pPr>
        <w:jc w:val="both"/>
      </w:pPr>
    </w:p>
    <w:p w:rsidR="005730FE" w:rsidRDefault="005730FE" w:rsidP="002E4322">
      <w:pPr>
        <w:jc w:val="both"/>
      </w:pPr>
      <w:r>
        <w:t>Těm</w:t>
      </w:r>
      <w:r w:rsidR="00874248">
        <w:t>,</w:t>
      </w:r>
      <w:r>
        <w:t xml:space="preserve"> kterým</w:t>
      </w:r>
      <w:r w:rsidR="00874248">
        <w:t xml:space="preserve"> hra Krkal 2 nestačí, mohu doporučit hru Krkal 1, hratelnou v DosBoxu. Jednička obsahuje spoustu dalších levelů a řadu "nových" předmětů: například lasery a děla, či jablko a brnění.</w:t>
      </w:r>
    </w:p>
    <w:p w:rsidR="005B6D0A" w:rsidRDefault="005B6D0A" w:rsidP="002E4322">
      <w:pPr>
        <w:jc w:val="both"/>
      </w:pPr>
    </w:p>
    <w:p w:rsidR="003D4035" w:rsidRDefault="003D4035" w:rsidP="002E4322">
      <w:pPr>
        <w:jc w:val="both"/>
      </w:pPr>
    </w:p>
    <w:p w:rsidR="003D4035" w:rsidRDefault="003D4035" w:rsidP="003D4035">
      <w:pPr>
        <w:jc w:val="center"/>
      </w:pPr>
      <w:r w:rsidRPr="003D403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2E4322" w:rsidRDefault="002E4322" w:rsidP="005B6D0A">
      <w:pPr>
        <w:pStyle w:val="Nadpis2"/>
        <w:pageBreakBefore/>
      </w:pPr>
      <w:r>
        <w:lastRenderedPageBreak/>
        <w:t>Ovládání hry</w:t>
      </w:r>
    </w:p>
    <w:p w:rsidR="002E4322" w:rsidRDefault="002E4322" w:rsidP="002E4322"/>
    <w:p w:rsidR="002E4322" w:rsidRDefault="002E4322" w:rsidP="000A7211">
      <w:pPr>
        <w:numPr>
          <w:ilvl w:val="0"/>
          <w:numId w:val="14"/>
        </w:numPr>
      </w:pPr>
      <w:r>
        <w:t>pohyb postavičky: kurzorové klávesy</w:t>
      </w:r>
    </w:p>
    <w:p w:rsidR="002E4322" w:rsidRDefault="002E4322" w:rsidP="002E4322">
      <w:pPr>
        <w:numPr>
          <w:ilvl w:val="1"/>
          <w:numId w:val="14"/>
        </w:numPr>
        <w:jc w:val="both"/>
      </w:pPr>
      <w:r>
        <w:t>Postavička se vždy pohybuje pouze horizontálním nebo vertikálním směrem – nikdy ne šikmo.</w:t>
      </w:r>
    </w:p>
    <w:p w:rsidR="002E4322" w:rsidRDefault="002E4322" w:rsidP="002E4322">
      <w:pPr>
        <w:numPr>
          <w:ilvl w:val="1"/>
          <w:numId w:val="14"/>
        </w:numPr>
        <w:jc w:val="both"/>
      </w:pPr>
      <w:r>
        <w:t>Lze držet i více směrových kláves najednou, poté se bude postavička pohybovat jedním ze směrů, kam může jít</w:t>
      </w:r>
      <w:r w:rsidR="00B808E6">
        <w:t>,</w:t>
      </w:r>
      <w:r w:rsidR="00922916">
        <w:t xml:space="preserve"> přičemž se bude preferovat naposledy zmáčknutý směr.</w:t>
      </w:r>
      <w:r>
        <w:t xml:space="preserve"> To je neocenitelná vlastnost v různých bludištích.</w:t>
      </w:r>
    </w:p>
    <w:p w:rsidR="00B31DC9" w:rsidRDefault="00B31DC9" w:rsidP="00B31DC9">
      <w:pPr>
        <w:numPr>
          <w:ilvl w:val="0"/>
          <w:numId w:val="14"/>
        </w:numPr>
        <w:jc w:val="both"/>
      </w:pPr>
      <w:r>
        <w:t>přepínání mezi postavičkami: TAB</w:t>
      </w:r>
    </w:p>
    <w:p w:rsidR="00C45B15" w:rsidRDefault="00B31DC9" w:rsidP="00B31DC9">
      <w:pPr>
        <w:numPr>
          <w:ilvl w:val="1"/>
          <w:numId w:val="14"/>
        </w:numPr>
        <w:jc w:val="both"/>
      </w:pPr>
      <w:r>
        <w:t xml:space="preserve">v některých </w:t>
      </w:r>
      <w:r w:rsidR="00C45B15">
        <w:t>levelech je více postaviček</w:t>
      </w:r>
    </w:p>
    <w:p w:rsidR="00B31DC9" w:rsidRDefault="00C45B15" w:rsidP="00B31DC9">
      <w:pPr>
        <w:numPr>
          <w:ilvl w:val="1"/>
          <w:numId w:val="14"/>
        </w:numPr>
        <w:jc w:val="both"/>
      </w:pPr>
      <w:r>
        <w:t>někdy je možné m</w:t>
      </w:r>
      <w:r w:rsidR="00B31DC9">
        <w:t>ezi postavičkami přepínat</w:t>
      </w:r>
      <w:r w:rsidR="0040344A">
        <w:t>, jindy se všechny ovládaj</w:t>
      </w:r>
      <w:r>
        <w:t>í najednou (když pak např. stiskne šipku  vpravo – všechny postavičky půjdou doprava)</w:t>
      </w:r>
    </w:p>
    <w:p w:rsidR="002E4322" w:rsidRDefault="002E4322" w:rsidP="002E4322">
      <w:pPr>
        <w:numPr>
          <w:ilvl w:val="0"/>
          <w:numId w:val="14"/>
        </w:numPr>
        <w:jc w:val="both"/>
      </w:pPr>
      <w:r>
        <w:t>použití bomby: Z</w:t>
      </w:r>
    </w:p>
    <w:p w:rsidR="002E4322" w:rsidRDefault="002E4322" w:rsidP="002E4322">
      <w:pPr>
        <w:numPr>
          <w:ilvl w:val="0"/>
          <w:numId w:val="14"/>
        </w:numPr>
        <w:jc w:val="both"/>
      </w:pPr>
      <w:r>
        <w:t>použití miny: X</w:t>
      </w:r>
    </w:p>
    <w:p w:rsidR="002E4322" w:rsidRDefault="002E4322" w:rsidP="002E4322">
      <w:pPr>
        <w:numPr>
          <w:ilvl w:val="0"/>
          <w:numId w:val="14"/>
        </w:numPr>
        <w:jc w:val="both"/>
      </w:pPr>
      <w:r>
        <w:t>sebrání značky: A</w:t>
      </w:r>
    </w:p>
    <w:p w:rsidR="002E4322" w:rsidRDefault="002E4322" w:rsidP="002E4322">
      <w:pPr>
        <w:numPr>
          <w:ilvl w:val="0"/>
          <w:numId w:val="14"/>
        </w:numPr>
        <w:jc w:val="both"/>
      </w:pPr>
      <w:r>
        <w:t>položení směrové značky: 1+klávesa směru</w:t>
      </w:r>
    </w:p>
    <w:p w:rsidR="002E4322" w:rsidRDefault="002E4322" w:rsidP="002E4322">
      <w:pPr>
        <w:numPr>
          <w:ilvl w:val="0"/>
          <w:numId w:val="14"/>
        </w:numPr>
        <w:jc w:val="both"/>
      </w:pPr>
      <w:r>
        <w:t>položení zákazu vjezdu: 2</w:t>
      </w:r>
    </w:p>
    <w:p w:rsidR="002E4322" w:rsidRDefault="002E4322" w:rsidP="002E4322">
      <w:pPr>
        <w:numPr>
          <w:ilvl w:val="0"/>
          <w:numId w:val="14"/>
        </w:numPr>
        <w:jc w:val="both"/>
      </w:pPr>
      <w:r>
        <w:t>položení šedesátky: 3</w:t>
      </w:r>
    </w:p>
    <w:p w:rsidR="002E4322" w:rsidRDefault="002E4322" w:rsidP="002E4322">
      <w:pPr>
        <w:numPr>
          <w:ilvl w:val="0"/>
          <w:numId w:val="14"/>
        </w:numPr>
        <w:jc w:val="both"/>
      </w:pPr>
      <w:r>
        <w:t xml:space="preserve">položení </w:t>
      </w:r>
      <w:r w:rsidR="0040344A">
        <w:t>konce</w:t>
      </w:r>
      <w:r>
        <w:t xml:space="preserve"> šedesátky: 4</w:t>
      </w:r>
    </w:p>
    <w:p w:rsidR="00CD11EE" w:rsidRDefault="00CD11EE" w:rsidP="00CD11EE">
      <w:pPr>
        <w:pStyle w:val="Odstavecseseznamem"/>
        <w:numPr>
          <w:ilvl w:val="0"/>
          <w:numId w:val="14"/>
        </w:numPr>
      </w:pPr>
      <w:r w:rsidRPr="00FB007C">
        <w:t>zpět do úvodního menu: Esc</w:t>
      </w:r>
    </w:p>
    <w:p w:rsidR="002E4322" w:rsidRDefault="002E4322" w:rsidP="000A7211">
      <w:pPr>
        <w:jc w:val="both"/>
      </w:pPr>
    </w:p>
    <w:p w:rsidR="0014670D" w:rsidRDefault="00B31DC9" w:rsidP="002E4322">
      <w:pPr>
        <w:jc w:val="both"/>
      </w:pPr>
      <w:r>
        <w:t>Hráč může sbírat některé předměty. Od každého předmětu může mít maximálně 12 kusů. Většina předmětů se sebere sama, jakmile hráč vstoupí na políčko s předmětem. U těchto předmětů není možné rozhodnout se, jestli je chci nebo ne. Výjimkou jsou značky</w:t>
      </w:r>
      <w:r w:rsidR="0040344A">
        <w:t>,</w:t>
      </w:r>
      <w:r>
        <w:t xml:space="preserve"> ty se sbírají speciální klávesou </w:t>
      </w:r>
      <w:r w:rsidR="0014670D">
        <w:t>‘A’.</w:t>
      </w:r>
    </w:p>
    <w:p w:rsidR="0014670D" w:rsidRDefault="0014670D" w:rsidP="002E4322">
      <w:pPr>
        <w:jc w:val="both"/>
      </w:pPr>
    </w:p>
    <w:p w:rsidR="0014670D" w:rsidRDefault="00B31DC9" w:rsidP="002E4322">
      <w:pPr>
        <w:jc w:val="both"/>
      </w:pPr>
      <w:r>
        <w:t>Sebrané předměty nelze jen tak zahodit. Některé předměty je možné použít speciální klávesou (viz výše). Jiné předměty se použijí samy – např. klíč se použije vždy, když hráč chce vstoupit na políčko</w:t>
      </w:r>
      <w:r w:rsidR="0040344A">
        <w:t>,</w:t>
      </w:r>
      <w:r>
        <w:t xml:space="preserve"> kde je zámek. Tady bych chtěl upozornit na jednu záludnost – pokud hráč má klíč a nějaká síla ho přinutí vjet (např. klouže se po ledu) na políčko se zámkem – tak se zámek vždy odemkne, ať hráč chce nebo ne.</w:t>
      </w:r>
    </w:p>
    <w:p w:rsidR="0014670D" w:rsidRDefault="0014670D" w:rsidP="002E4322">
      <w:pPr>
        <w:jc w:val="both"/>
      </w:pPr>
    </w:p>
    <w:p w:rsidR="007E5D34" w:rsidRDefault="007E5D34" w:rsidP="0014670D">
      <w:pPr>
        <w:pStyle w:val="Odstavecseseznamem"/>
        <w:numPr>
          <w:ilvl w:val="0"/>
          <w:numId w:val="48"/>
        </w:num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2204085</wp:posOffset>
            </wp:positionV>
            <wp:extent cx="575437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4370" cy="352425"/>
                    </a:xfrm>
                    <a:prstGeom prst="rect">
                      <a:avLst/>
                    </a:prstGeom>
                    <a:noFill/>
                    <a:ln w="9525">
                      <a:noFill/>
                      <a:miter lim="800000"/>
                      <a:headEnd/>
                      <a:tailEnd/>
                    </a:ln>
                  </pic:spPr>
                </pic:pic>
              </a:graphicData>
            </a:graphic>
          </wp:anchor>
        </w:drawing>
      </w:r>
      <w:r w:rsidR="00AC4B63">
        <w:t>p</w:t>
      </w:r>
      <w:r w:rsidR="0014670D">
        <w:t>řepni do editoru skriptů: F1</w:t>
      </w:r>
    </w:p>
    <w:p w:rsidR="0014670D" w:rsidRDefault="00AC4B63" w:rsidP="0014670D">
      <w:pPr>
        <w:pStyle w:val="Odstavecseseznamem"/>
        <w:numPr>
          <w:ilvl w:val="0"/>
          <w:numId w:val="48"/>
        </w:numPr>
        <w:jc w:val="both"/>
      </w:pPr>
      <w:r>
        <w:t>p</w:t>
      </w:r>
      <w:r w:rsidR="0014670D">
        <w:t>řepni do editoru levelů: F2</w:t>
      </w:r>
    </w:p>
    <w:p w:rsidR="0014670D" w:rsidRDefault="00AC4B63" w:rsidP="0014670D">
      <w:pPr>
        <w:pStyle w:val="Odstavecseseznamem"/>
        <w:numPr>
          <w:ilvl w:val="0"/>
          <w:numId w:val="48"/>
        </w:numPr>
        <w:jc w:val="both"/>
      </w:pPr>
      <w:r>
        <w:t>p</w:t>
      </w:r>
      <w:r w:rsidR="0014670D">
        <w:t>řepni do hlavního herního menu: F3</w:t>
      </w:r>
    </w:p>
    <w:p w:rsidR="0014670D" w:rsidRDefault="00AC4B63" w:rsidP="0014670D">
      <w:pPr>
        <w:pStyle w:val="Odstavecseseznamem"/>
        <w:numPr>
          <w:ilvl w:val="0"/>
          <w:numId w:val="48"/>
        </w:numPr>
        <w:jc w:val="both"/>
      </w:pPr>
      <w:r>
        <w:t>u</w:t>
      </w:r>
      <w:r w:rsidR="0014670D">
        <w:t>konči Krkala: F4</w:t>
      </w:r>
    </w:p>
    <w:p w:rsidR="00C40102" w:rsidRDefault="00AC4B63" w:rsidP="0014670D">
      <w:pPr>
        <w:pStyle w:val="Odstavecseseznamem"/>
        <w:numPr>
          <w:ilvl w:val="0"/>
          <w:numId w:val="48"/>
        </w:numPr>
        <w:jc w:val="both"/>
      </w:pPr>
      <w:r>
        <w:t>p</w:t>
      </w:r>
      <w:r w:rsidR="00C40102">
        <w:t>řepínání mezi celoobrazovkovým a okenním režimem: Alt+Enter</w:t>
      </w:r>
    </w:p>
    <w:p w:rsidR="00C45B15" w:rsidRDefault="00C45B15" w:rsidP="005B6D0A">
      <w:pPr>
        <w:pStyle w:val="Nadpis2"/>
        <w:pageBreakBefore/>
      </w:pPr>
      <w:r>
        <w:lastRenderedPageBreak/>
        <w:t>Popis věcí</w:t>
      </w:r>
    </w:p>
    <w:p w:rsidR="00EF7E66" w:rsidRDefault="00EF7E66" w:rsidP="00EF7E66">
      <w:pPr>
        <w:pStyle w:val="Nadpis3"/>
      </w:pPr>
      <w:r>
        <w:t>Tvoje podoby</w:t>
      </w:r>
    </w:p>
    <w:p w:rsidR="00EF7E66" w:rsidRDefault="00EF7E66" w:rsidP="00EF7E66">
      <w:pPr>
        <w:pStyle w:val="Normlnweb"/>
      </w:pPr>
      <w:r>
        <w:t xml:space="preserve">Tvoje podoba se může v průběhu hry měnit. Děje se tak buď mezi levely nebo z tvé vlastní vůle pomocí speciálních zařízení - </w:t>
      </w:r>
      <w:hyperlink r:id="rId10" w:anchor="hajzly" w:history="1">
        <w:r>
          <w:rPr>
            <w:rStyle w:val="Hypertextovodkaz"/>
          </w:rPr>
          <w:t>proměňovačů</w:t>
        </w:r>
      </w:hyperlink>
      <w:r>
        <w:t xml:space="preserve">, které mohou být umístěny v levlu. Každá ze tří podob má své speciální vlastnosti (nějaké výhody i nevýhody).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0" w:name="pasovec"/>
            <w:bookmarkEnd w:id="0"/>
            <w:r>
              <w:t>Pásovec</w:t>
            </w:r>
            <w:r w:rsidR="005730FE">
              <w:t xml:space="preserve"> (Picard)</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1" name="obrázek 1" descr="Páso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sovec"/>
                          <pic:cNvPicPr>
                            <a:picLocks noChangeAspect="1" noChangeArrowheads="1"/>
                          </pic:cNvPicPr>
                        </pic:nvPicPr>
                        <pic:blipFill>
                          <a:blip r:embed="rId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Pásovec je odolný a obrněný tvor. Nevadí mu, když na něj spadne z výšky </w:t>
            </w:r>
            <w:hyperlink r:id="rId12" w:anchor="strk_predmety"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1" w:name="hemr"/>
            <w:bookmarkEnd w:id="1"/>
            <w:r>
              <w:t>Hemr</w:t>
            </w:r>
            <w:r w:rsidR="005730FE">
              <w:t xml:space="preserve"> (Ripleyová)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 name="obrázek 2" descr="H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r"/>
                          <pic:cNvPicPr>
                            <a:picLocks noChangeAspect="1" noChangeArrowheads="1"/>
                          </pic:cNvPicPr>
                        </pic:nvPicPr>
                        <pic:blipFill>
                          <a:blip r:embed="rId1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Jeho tělo je tvořeno převážně slizem. Je velmi lepkavý, a proto dokáže neklouzat po </w:t>
            </w:r>
            <w:hyperlink r:id="rId14" w:anchor="led" w:history="1">
              <w:r>
                <w:rPr>
                  <w:rStyle w:val="Hypertextovodkaz"/>
                </w:rPr>
                <w:t>ledu</w:t>
              </w:r>
            </w:hyperlink>
            <w:r>
              <w:t xml:space="preserve">. Dále, díky své nízké výšce, může podlézat </w:t>
            </w:r>
            <w:hyperlink r:id="rId15" w:anchor="pruleznastena" w:history="1">
              <w:r>
                <w:rPr>
                  <w:rStyle w:val="Hypertextovodkaz"/>
                </w:rPr>
                <w:t>průleznou stěnu</w:t>
              </w:r>
            </w:hyperlink>
            <w:r>
              <w:t xml:space="preserve"> a vznášející se </w:t>
            </w:r>
            <w:hyperlink r:id="rId16" w:anchor="krabice" w:history="1">
              <w:r>
                <w:rPr>
                  <w:rStyle w:val="Hypertextovodkaz"/>
                </w:rPr>
                <w:t>krabicí</w:t>
              </w:r>
            </w:hyperlink>
            <w:r>
              <w:t>.</w:t>
            </w:r>
          </w:p>
        </w:tc>
      </w:tr>
      <w:tr w:rsidR="00EF7E66">
        <w:trPr>
          <w:tblCellSpacing w:w="15" w:type="dxa"/>
        </w:trPr>
        <w:tc>
          <w:tcPr>
            <w:tcW w:w="0" w:type="auto"/>
            <w:gridSpan w:val="2"/>
            <w:vAlign w:val="center"/>
          </w:tcPr>
          <w:p w:rsidR="00EF7E66" w:rsidRDefault="00EF7E66" w:rsidP="00EF7E66">
            <w:bookmarkStart w:id="2" w:name="dracek"/>
            <w:bookmarkEnd w:id="2"/>
            <w:r>
              <w:t>Dráček</w:t>
            </w:r>
            <w:r w:rsidR="005730FE">
              <w:t xml:space="preserve"> (Jones)</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 name="obrázek 3" descr="Dráč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áček"/>
                          <pic:cNvPicPr>
                            <a:picLocks noChangeAspect="1" noChangeArrowheads="1"/>
                          </pic:cNvPicPr>
                        </pic:nvPicPr>
                        <pic:blipFill>
                          <a:blip r:embed="rId1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Dráček jako jediný umí plavat ve </w:t>
            </w:r>
            <w:hyperlink r:id="rId18" w:anchor="voda" w:history="1">
              <w:r>
                <w:rPr>
                  <w:rStyle w:val="Hypertextovodkaz"/>
                </w:rPr>
                <w:t>vodě</w:t>
              </w:r>
            </w:hyperlink>
            <w:r>
              <w:t>.</w:t>
            </w:r>
          </w:p>
        </w:tc>
      </w:tr>
    </w:tbl>
    <w:p w:rsidR="00EF7E66" w:rsidRDefault="00EF7E66" w:rsidP="00EF7E66">
      <w:pPr>
        <w:pStyle w:val="Nadpis3"/>
      </w:pPr>
      <w:bookmarkStart w:id="3" w:name="podlahy"/>
      <w:bookmarkEnd w:id="3"/>
      <w:r>
        <w:t>Podlahy</w:t>
      </w:r>
    </w:p>
    <w:tbl>
      <w:tblPr>
        <w:tblW w:w="0" w:type="auto"/>
        <w:tblCellSpacing w:w="15" w:type="dxa"/>
        <w:tblCellMar>
          <w:top w:w="75" w:type="dxa"/>
          <w:left w:w="75" w:type="dxa"/>
          <w:bottom w:w="75" w:type="dxa"/>
          <w:right w:w="75" w:type="dxa"/>
        </w:tblCellMar>
        <w:tblLook w:val="0000"/>
      </w:tblPr>
      <w:tblGrid>
        <w:gridCol w:w="825"/>
        <w:gridCol w:w="8457"/>
      </w:tblGrid>
      <w:tr w:rsidR="00EF7E66">
        <w:trPr>
          <w:tblCellSpacing w:w="15" w:type="dxa"/>
        </w:trPr>
        <w:tc>
          <w:tcPr>
            <w:tcW w:w="0" w:type="auto"/>
            <w:gridSpan w:val="2"/>
            <w:vAlign w:val="center"/>
          </w:tcPr>
          <w:p w:rsidR="00EF7E66" w:rsidRDefault="00EF7E66" w:rsidP="00EF7E66">
            <w:bookmarkStart w:id="4" w:name="podlaha"/>
            <w:bookmarkEnd w:id="4"/>
            <w:r>
              <w:t>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4" name="obrázek 4" descr="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laha"/>
                          <pic:cNvPicPr>
                            <a:picLocks noChangeAspect="1" noChangeArrowheads="1"/>
                          </pic:cNvPicPr>
                        </pic:nvPicPr>
                        <pic:blipFill>
                          <a:blip r:embed="rId1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Základní podlaha v Krkalovi. Žádná věc na podlahu nijak nepůsobí, podlaha nemůže ovlivnit žádný předmět v Krkalovi.</w:t>
            </w:r>
          </w:p>
        </w:tc>
      </w:tr>
      <w:tr w:rsidR="00EF7E66">
        <w:trPr>
          <w:tblCellSpacing w:w="15" w:type="dxa"/>
        </w:trPr>
        <w:tc>
          <w:tcPr>
            <w:tcW w:w="0" w:type="auto"/>
            <w:gridSpan w:val="2"/>
            <w:vAlign w:val="center"/>
          </w:tcPr>
          <w:p w:rsidR="00EF7E66" w:rsidRDefault="00EF7E66" w:rsidP="00EF7E66">
            <w:bookmarkStart w:id="5" w:name="dira"/>
            <w:bookmarkEnd w:id="5"/>
            <w:r>
              <w:t>Díra, Láva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5" name="obrázek 5" descr="Díra, Lá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ra, Láva"/>
                          <pic:cNvPicPr>
                            <a:picLocks noChangeAspect="1" noChangeArrowheads="1"/>
                          </pic:cNvPicPr>
                        </pic:nvPicPr>
                        <pic:blipFill>
                          <a:blip r:embed="rId2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w:t>
            </w:r>
            <w:hyperlink r:id="rId21" w:anchor="strk_predmety" w:history="1">
              <w:r>
                <w:rPr>
                  <w:rStyle w:val="Hypertextovodkaz"/>
                </w:rPr>
                <w:t>strkatelné</w:t>
              </w:r>
            </w:hyperlink>
            <w:r>
              <w:t xml:space="preserve"> a </w:t>
            </w:r>
            <w:hyperlink r:id="rId22" w:anchor="veci" w:history="1">
              <w:r>
                <w:rPr>
                  <w:rStyle w:val="Hypertextovodkaz"/>
                </w:rPr>
                <w:t>sebratelné předměty</w:t>
              </w:r>
            </w:hyperlink>
            <w:r>
              <w:t xml:space="preserve"> (kromě </w:t>
            </w:r>
            <w:hyperlink r:id="rId23" w:anchor="balonek" w:history="1">
              <w:r>
                <w:rPr>
                  <w:rStyle w:val="Hypertextovodkaz"/>
                </w:rPr>
                <w:t>balónku</w:t>
              </w:r>
            </w:hyperlink>
            <w:r>
              <w:t xml:space="preserve">), všechny </w:t>
            </w:r>
            <w:hyperlink r:id="rId24" w:anchor="manici" w:history="1">
              <w:r>
                <w:rPr>
                  <w:rStyle w:val="Hypertextovodkaz"/>
                </w:rPr>
                <w:t>Tvoje podoby</w:t>
              </w:r>
            </w:hyperlink>
            <w:r>
              <w:t xml:space="preserve"> a všechny </w:t>
            </w:r>
            <w:hyperlink r:id="rId25" w:anchor="prisery" w:history="1">
              <w:r>
                <w:rPr>
                  <w:rStyle w:val="Hypertextovodkaz"/>
                </w:rPr>
                <w:t>příšery</w:t>
              </w:r>
            </w:hyperlink>
            <w:r>
              <w:t>, pokud se ocitnou nad dírou (či díra se ocitne pod nimi), spadnou nenávratně do díry. Díry a lávy jsou bezedné, takže do nich můžeš nastrkat libovolné množství předmětů. Do děr nepadá balónek, jelikož se vznáší, a různé pevně umístěné předměty (magnet) a stěny.</w:t>
            </w:r>
          </w:p>
        </w:tc>
      </w:tr>
      <w:tr w:rsidR="00EF7E66">
        <w:trPr>
          <w:tblCellSpacing w:w="15" w:type="dxa"/>
        </w:trPr>
        <w:tc>
          <w:tcPr>
            <w:tcW w:w="0" w:type="auto"/>
            <w:gridSpan w:val="2"/>
            <w:vAlign w:val="center"/>
          </w:tcPr>
          <w:p w:rsidR="00EF7E66" w:rsidRDefault="00EF7E66" w:rsidP="00EF7E66">
            <w:bookmarkStart w:id="6" w:name="propadlo"/>
            <w:bookmarkEnd w:id="6"/>
            <w:r>
              <w:t>Propadací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6" name="obrázek 6" descr="Propadací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adací podlaha"/>
                          <pic:cNvPicPr>
                            <a:picLocks noChangeAspect="1" noChangeArrowheads="1"/>
                          </pic:cNvPicPr>
                        </pic:nvPicPr>
                        <pic:blipFill>
                          <a:blip r:embed="rId2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na propadací podlahu někdo vstoupí nebo se na ni dostane nějaký předmět, který by mohl spadnout do </w:t>
            </w:r>
            <w:hyperlink r:id="rId27" w:anchor="dira" w:history="1">
              <w:r>
                <w:rPr>
                  <w:rStyle w:val="Hypertextovodkaz"/>
                </w:rPr>
                <w:t>díry</w:t>
              </w:r>
            </w:hyperlink>
            <w:r>
              <w:t>, začne proces propadání. To znamená, že po určitém čase se propadající se podlaha změní na díru (lávu). Předmět do ní pak okamžitě spadne. Čas propadání je zvolen tak, že se dá stihnout: vlézt na podlahu, odejít na vedlejší políčko, rychle se vrátit na podlahu (ještě není propadlá) a utéct (teď se propadne). Výbuch způsobí okamžité propadnutí podlahy.</w:t>
            </w:r>
          </w:p>
        </w:tc>
      </w:tr>
      <w:tr w:rsidR="00EF7E66">
        <w:trPr>
          <w:tblCellSpacing w:w="15" w:type="dxa"/>
        </w:trPr>
        <w:tc>
          <w:tcPr>
            <w:tcW w:w="0" w:type="auto"/>
            <w:gridSpan w:val="2"/>
            <w:vAlign w:val="center"/>
          </w:tcPr>
          <w:p w:rsidR="005B6D0A" w:rsidRDefault="005B6D0A" w:rsidP="00EF7E66">
            <w:bookmarkStart w:id="7" w:name="hrboly"/>
            <w:bookmarkEnd w:id="7"/>
          </w:p>
          <w:p w:rsidR="005B6D0A" w:rsidRDefault="005B6D0A" w:rsidP="00EF7E66"/>
          <w:p w:rsidR="00EF7E66" w:rsidRDefault="00EF7E66" w:rsidP="00EF7E66">
            <w:r>
              <w:lastRenderedPageBreak/>
              <w:t>Hrbolatá podlaha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378460" cy="378460"/>
                  <wp:effectExtent l="19050" t="0" r="2540" b="0"/>
                  <wp:docPr id="7" name="obrázek 7" descr="Hrbolat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bolatá podlaha"/>
                          <pic:cNvPicPr>
                            <a:picLocks noChangeAspect="1" noChangeArrowheads="1"/>
                          </pic:cNvPicPr>
                        </pic:nvPicPr>
                        <pic:blipFill>
                          <a:blip r:embed="rId2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Podlaha zabraňuje jakémukoli strkání, či pohybu </w:t>
            </w:r>
            <w:hyperlink r:id="rId29" w:anchor="strk_predmety" w:history="1">
              <w:r>
                <w:rPr>
                  <w:rStyle w:val="Hypertextovodkaz"/>
                </w:rPr>
                <w:t>předmětu</w:t>
              </w:r>
            </w:hyperlink>
            <w:r>
              <w:t xml:space="preserve"> po ní. (Ty a příšery se po hrbolech pohybovat můžete.)</w:t>
            </w:r>
          </w:p>
        </w:tc>
      </w:tr>
      <w:tr w:rsidR="00EF7E66">
        <w:trPr>
          <w:tblCellSpacing w:w="15" w:type="dxa"/>
        </w:trPr>
        <w:tc>
          <w:tcPr>
            <w:tcW w:w="0" w:type="auto"/>
            <w:gridSpan w:val="2"/>
            <w:vAlign w:val="center"/>
          </w:tcPr>
          <w:p w:rsidR="00EF7E66" w:rsidRDefault="00EF7E66" w:rsidP="00EF7E66">
            <w:bookmarkStart w:id="8" w:name="sliz"/>
            <w:bookmarkEnd w:id="8"/>
            <w:r>
              <w:t>Toxický sliz</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8" name="obrázek 8" descr="Toxický s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ký sliz"/>
                          <pic:cNvPicPr>
                            <a:picLocks noChangeAspect="1" noChangeArrowheads="1"/>
                          </pic:cNvPicPr>
                        </pic:nvPicPr>
                        <pic:blipFill>
                          <a:blip r:embed="rId3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na sliz, začne docházet k intoxikaci. Stupeň otravy indikuje pruh dole v herním menu. Pokud otrava stoupne na maximum, zemřeš a proměníš se v </w:t>
            </w:r>
            <w:hyperlink r:id="rId31" w:anchor="prisery" w:history="1">
              <w:r>
                <w:rPr>
                  <w:rStyle w:val="Hypertextovodkaz"/>
                </w:rPr>
                <w:t>příšeru</w:t>
              </w:r>
            </w:hyperlink>
            <w:r>
              <w:t>. Pásovec se proměňuje buď v příšeru Otáčivou nebo Samonaváděcí. Hemr v příšeru klaustrofóbní a Dráček v příšeru Dopravní. Jestliže sliz zase opustíš, intoxikace opět postupně klesne na nulu. Dokážeš přejít 3 políčka slizu. Sliz neubližuje žádné příšeře nebo předmětu.</w:t>
            </w:r>
          </w:p>
        </w:tc>
      </w:tr>
      <w:tr w:rsidR="00EF7E66">
        <w:trPr>
          <w:tblCellSpacing w:w="15" w:type="dxa"/>
        </w:trPr>
        <w:tc>
          <w:tcPr>
            <w:tcW w:w="0" w:type="auto"/>
            <w:gridSpan w:val="2"/>
            <w:vAlign w:val="center"/>
          </w:tcPr>
          <w:p w:rsidR="00EF7E66" w:rsidRDefault="00EF7E66" w:rsidP="00EF7E66">
            <w:bookmarkStart w:id="9" w:name="voda"/>
            <w:bookmarkEnd w:id="9"/>
            <w:r>
              <w:t>Voda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9" name="obrázek 9" descr="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da"/>
                          <pic:cNvPicPr>
                            <a:picLocks noChangeAspect="1" noChangeArrowheads="1"/>
                          </pic:cNvPicPr>
                        </pic:nvPicPr>
                        <pic:blipFill>
                          <a:blip r:embed="rId3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3" w:anchor="dracek" w:history="1">
              <w:r>
                <w:rPr>
                  <w:rStyle w:val="Hypertextovodkaz"/>
                </w:rPr>
                <w:t>Dráček</w:t>
              </w:r>
            </w:hyperlink>
            <w:r>
              <w:t xml:space="preserve"> umí ve vodě plavat. Pro všechny tvé ostatní podoby, příšery a předměty působí voda stejně jako </w:t>
            </w:r>
            <w:hyperlink r:id="rId34" w:anchor="dira" w:history="1">
              <w:r>
                <w:rPr>
                  <w:rStyle w:val="Hypertextovodkaz"/>
                </w:rPr>
                <w:t>díra</w:t>
              </w:r>
            </w:hyperlink>
            <w:r>
              <w:t>.</w:t>
            </w:r>
          </w:p>
        </w:tc>
      </w:tr>
      <w:tr w:rsidR="00EF7E66">
        <w:trPr>
          <w:tblCellSpacing w:w="15" w:type="dxa"/>
        </w:trPr>
        <w:tc>
          <w:tcPr>
            <w:tcW w:w="0" w:type="auto"/>
            <w:gridSpan w:val="2"/>
            <w:vAlign w:val="center"/>
          </w:tcPr>
          <w:p w:rsidR="00EF7E66" w:rsidRDefault="00EF7E66" w:rsidP="00EF7E66">
            <w:bookmarkStart w:id="10" w:name="led"/>
            <w:bookmarkEnd w:id="10"/>
            <w:r>
              <w:t>Led</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0" name="obrázek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d"/>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6" w:anchor="hemr" w:history="1">
              <w:r>
                <w:rPr>
                  <w:rStyle w:val="Hypertextovodkaz"/>
                </w:rPr>
                <w:t>Hemr</w:t>
              </w:r>
            </w:hyperlink>
            <w:r>
              <w:t xml:space="preserve"> na ledu neklouže. Všechno ostatní, co na led vkročí, či je strčeno, začne klouzat. To znamená, že ona věc se bude pohybovat stále stejným směrem a zastaví se, až narazí na druhé straně ledu do nějaké stěny, či předmětu. Věc se tedy nemůže sama zastavit, ani sama změnit směr. Výbuch led rozehřeje a změní na </w:t>
            </w:r>
            <w:hyperlink r:id="rId37" w:anchor="voda" w:history="1">
              <w:r>
                <w:rPr>
                  <w:rStyle w:val="Hypertextovodkaz"/>
                </w:rPr>
                <w:t>vodu</w:t>
              </w:r>
            </w:hyperlink>
            <w:r>
              <w:t>.</w:t>
            </w:r>
          </w:p>
        </w:tc>
      </w:tr>
      <w:tr w:rsidR="00EF7E66">
        <w:trPr>
          <w:tblCellSpacing w:w="15" w:type="dxa"/>
        </w:trPr>
        <w:tc>
          <w:tcPr>
            <w:tcW w:w="0" w:type="auto"/>
            <w:gridSpan w:val="2"/>
            <w:vAlign w:val="center"/>
          </w:tcPr>
          <w:p w:rsidR="00EF7E66" w:rsidRDefault="00EF7E66" w:rsidP="00EF7E66">
            <w:bookmarkStart w:id="11" w:name="pas"/>
            <w:bookmarkEnd w:id="11"/>
            <w:r>
              <w:t>Pás</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1" name="obrázek 11" descr="P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s"/>
                          <pic:cNvPicPr>
                            <a:picLocks noChangeAspect="1" noChangeArrowheads="1"/>
                          </pic:cNvPicPr>
                        </pic:nvPicPr>
                        <pic:blipFill>
                          <a:blip r:embed="rId3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pohyblivé předměty (kromě </w:t>
            </w:r>
            <w:hyperlink r:id="rId39" w:anchor="balonek" w:history="1">
              <w:r>
                <w:rPr>
                  <w:rStyle w:val="Hypertextovodkaz"/>
                </w:rPr>
                <w:t>Balónku</w:t>
              </w:r>
            </w:hyperlink>
            <w:r>
              <w:t>), pokud se samy nepohybují, jsou odsunuty ve směru pohybu pásu. Pokud se předmět (Ty) pohybuje(š) kolmo na pás a ani na chvilku se nezastaví(š), projde(š) kolmo přes pás a ten předmět (Tebe) nestačí nijak vychýlit. Proti směru pohybu pásu se pohybovat nelze. Pohyb po směru nijak nezvyšuje tvoji rychlost. Pás může být i vypnutý, v tom případě se chová jako obyčejná podlaha.</w:t>
            </w:r>
          </w:p>
        </w:tc>
      </w:tr>
      <w:tr w:rsidR="00EF7E66">
        <w:trPr>
          <w:tblCellSpacing w:w="15" w:type="dxa"/>
        </w:trPr>
        <w:tc>
          <w:tcPr>
            <w:tcW w:w="0" w:type="auto"/>
            <w:gridSpan w:val="2"/>
            <w:vAlign w:val="center"/>
          </w:tcPr>
          <w:p w:rsidR="00EF7E66" w:rsidRDefault="00EF7E66" w:rsidP="00EF7E66">
            <w:bookmarkStart w:id="12" w:name="exit"/>
            <w:bookmarkEnd w:id="12"/>
            <w:r>
              <w:t>Exit</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4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podlaha je cílem hry. Vstoupíš-li na ni, level úspěšně skončí.</w:t>
            </w:r>
          </w:p>
        </w:tc>
      </w:tr>
      <w:tr w:rsidR="00EF7E66">
        <w:trPr>
          <w:tblCellSpacing w:w="15" w:type="dxa"/>
        </w:trPr>
        <w:tc>
          <w:tcPr>
            <w:tcW w:w="0" w:type="auto"/>
            <w:gridSpan w:val="2"/>
            <w:vAlign w:val="center"/>
          </w:tcPr>
          <w:p w:rsidR="00EF7E66" w:rsidRDefault="00EF7E66" w:rsidP="00EF7E66">
            <w:bookmarkStart w:id="13" w:name="save"/>
            <w:bookmarkEnd w:id="13"/>
            <w:r>
              <w:t>Savepoint</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4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Vstoupíš-li na SavePoint, zapamatuje se celý stav levelu. Pokud někde později uděláš chybu, můžeš se k tomuto stavu vrátit a zkusit to tentokrát zahrát správně. Pokud SavePoint není vypnutý, můžeš na něj vstupovat kolikrát chceš, předchozí stav se zapomene, zapamatován bude ten nejnovější. Jen dávej pozor, aby sis neuložil stav, ze kterého už level nejde dohrát!</w:t>
            </w:r>
          </w:p>
        </w:tc>
      </w:tr>
    </w:tbl>
    <w:p w:rsidR="00EF7E66" w:rsidRDefault="00EF7E66" w:rsidP="005B6D0A">
      <w:pPr>
        <w:pStyle w:val="Nadpis3"/>
        <w:pageBreakBefore/>
      </w:pPr>
      <w:bookmarkStart w:id="14" w:name="steny"/>
      <w:bookmarkEnd w:id="14"/>
      <w:r>
        <w:lastRenderedPageBreak/>
        <w:t>Stěny</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15" w:name="stena"/>
            <w:bookmarkEnd w:id="15"/>
            <w:r>
              <w:t>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4" name="obrázek 14" descr="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Klasická pevná stěna.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6" w:name="skavastena"/>
            <w:bookmarkEnd w:id="16"/>
            <w:r>
              <w:t>Skákavá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5" name="obrázek 15" descr="Skákav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ákavá 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Stěna, která může vyskočit nahoru a nechat tě pod sebou projít, ale pozor, ať tě nerozmáčkne! Stěna typicky bývá ovládána </w:t>
            </w:r>
            <w:hyperlink r:id="rId43" w:anchor="prepinace" w:history="1">
              <w:r>
                <w:rPr>
                  <w:rStyle w:val="Hypertextovodkaz"/>
                </w:rPr>
                <w:t>přepínači</w:t>
              </w:r>
            </w:hyperlink>
            <w:r>
              <w:t xml:space="preserve"> (posíláním zpráv </w:t>
            </w:r>
            <w:r>
              <w:rPr>
                <w:rStyle w:val="KdHTML"/>
              </w:rPr>
              <w:t>OdstartujSkoky</w:t>
            </w:r>
            <w:r>
              <w:t xml:space="preserve">, </w:t>
            </w:r>
            <w:r>
              <w:rPr>
                <w:rStyle w:val="KdHTML"/>
              </w:rPr>
              <w:t>OtevriStenu</w:t>
            </w:r>
            <w:r>
              <w:t xml:space="preserve"> a </w:t>
            </w:r>
            <w:r>
              <w:rPr>
                <w:rStyle w:val="KdHTML"/>
              </w:rPr>
              <w:t>ZavriStenu</w:t>
            </w:r>
            <w:r>
              <w:t>), které ji mohou poslat nahoru nebo dolu, dále stěna může opakovaně skákat.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7" w:name="znicitelnastena"/>
            <w:bookmarkEnd w:id="17"/>
            <w:r>
              <w:t>Zničitelná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6" name="obrázek 16" descr="Zničitel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ičitelná stěna"/>
                          <pic:cNvPicPr>
                            <a:picLocks noChangeAspect="1" noChangeArrowheads="1"/>
                          </pic:cNvPicPr>
                        </pic:nvPicPr>
                        <pic:blipFill>
                          <a:blip r:embed="rId4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stěna již lze zničit. Zničí jí výbuch. Dále stěna působí kulatě. Tedy pokud na ni spadne nebo jinak se k ní "dopohybuje" nějaký jiný kulatý předmět, tak tento předmět se kolem stěny obkutálí (pokud na to má místo).</w:t>
            </w:r>
          </w:p>
        </w:tc>
      </w:tr>
      <w:tr w:rsidR="00EF7E66">
        <w:trPr>
          <w:tblCellSpacing w:w="15" w:type="dxa"/>
        </w:trPr>
        <w:tc>
          <w:tcPr>
            <w:tcW w:w="0" w:type="auto"/>
            <w:gridSpan w:val="2"/>
            <w:vAlign w:val="center"/>
          </w:tcPr>
          <w:p w:rsidR="00EF7E66" w:rsidRDefault="00EF7E66" w:rsidP="00EF7E66">
            <w:bookmarkStart w:id="18" w:name="antimagnet"/>
            <w:bookmarkEnd w:id="18"/>
            <w:r>
              <w:t>Antimagnetická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7" name="obrázek 17" descr="Antimagnetick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ká stěna"/>
                          <pic:cNvPicPr>
                            <a:picLocks noChangeAspect="1" noChangeArrowheads="1"/>
                          </pic:cNvPicPr>
                        </pic:nvPicPr>
                        <pic:blipFill>
                          <a:blip r:embed="rId4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stěna, jako jediná, ruší účinky </w:t>
            </w:r>
            <w:hyperlink r:id="rId46" w:anchor="magnet" w:history="1">
              <w:r>
                <w:rPr>
                  <w:rStyle w:val="Hypertextovodkaz"/>
                </w:rPr>
                <w:t>Magnetu</w:t>
              </w:r>
            </w:hyperlink>
            <w:r>
              <w:t>. Stěna je nezničitelná.</w:t>
            </w:r>
          </w:p>
        </w:tc>
      </w:tr>
      <w:tr w:rsidR="00EF7E66">
        <w:trPr>
          <w:tblCellSpacing w:w="15" w:type="dxa"/>
        </w:trPr>
        <w:tc>
          <w:tcPr>
            <w:tcW w:w="0" w:type="auto"/>
            <w:gridSpan w:val="2"/>
            <w:vAlign w:val="center"/>
          </w:tcPr>
          <w:p w:rsidR="00EF7E66" w:rsidRDefault="00EF7E66" w:rsidP="00EF7E66">
            <w:bookmarkStart w:id="19" w:name="hlina"/>
            <w:bookmarkEnd w:id="19"/>
            <w:r>
              <w:t>Hlína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8" name="obrázek 18" descr="Hlí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lína"/>
                          <pic:cNvPicPr>
                            <a:picLocks noChangeAspect="1" noChangeArrowheads="1"/>
                          </pic:cNvPicPr>
                        </pic:nvPicPr>
                        <pic:blipFill>
                          <a:blip r:embed="rId4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Hlína je zničitelná všemi klasickými způsoby a navíc ji můžeš zničit i Ty tím, že na ni prostě vlezeš. (Hlína ti nebraní v pohybu a Ty tvým pohybem v ní děláš cestičky.) Ve hlíně se nemůžou pohybovat </w:t>
            </w:r>
            <w:hyperlink r:id="rId48" w:anchor="prisery" w:history="1">
              <w:r>
                <w:rPr>
                  <w:rStyle w:val="Hypertextovodkaz"/>
                </w:rPr>
                <w:t>příšery</w:t>
              </w:r>
            </w:hyperlink>
            <w:r>
              <w:t xml:space="preserve"> ani jakékoli </w:t>
            </w:r>
            <w:hyperlink r:id="rId49" w:anchor="strk_predmety" w:history="1">
              <w:r>
                <w:rPr>
                  <w:rStyle w:val="Hypertextovodkaz"/>
                </w:rPr>
                <w:t>předměty</w:t>
              </w:r>
            </w:hyperlink>
            <w:r>
              <w:t xml:space="preserve">. Pokud tedy kámen spadne na hlínu, zastaví se o ni a hlínu nijak nezničí. Pod hlínou mohou byt narafičeny různé nebezpečné podlahy (např. </w:t>
            </w:r>
            <w:hyperlink r:id="rId50" w:anchor="dira" w:history="1">
              <w:r>
                <w:rPr>
                  <w:rStyle w:val="Hypertextovodkaz"/>
                </w:rPr>
                <w:t>díry</w:t>
              </w:r>
            </w:hyperlink>
            <w:r>
              <w:t>).</w:t>
            </w:r>
          </w:p>
        </w:tc>
      </w:tr>
      <w:tr w:rsidR="00EF7E66">
        <w:trPr>
          <w:tblCellSpacing w:w="15" w:type="dxa"/>
        </w:trPr>
        <w:tc>
          <w:tcPr>
            <w:tcW w:w="0" w:type="auto"/>
            <w:gridSpan w:val="2"/>
            <w:vAlign w:val="center"/>
          </w:tcPr>
          <w:p w:rsidR="00EF7E66" w:rsidRDefault="00EF7E66" w:rsidP="00EF7E66">
            <w:bookmarkStart w:id="20" w:name="dvere"/>
            <w:bookmarkEnd w:id="20"/>
            <w:r>
              <w:t>Dveře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9" name="obrázek 19" descr="Dveř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eře"/>
                          <pic:cNvPicPr>
                            <a:picLocks noChangeAspect="1" noChangeArrowheads="1"/>
                          </pic:cNvPicPr>
                        </pic:nvPicPr>
                        <pic:blipFill>
                          <a:blip r:embed="rId5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jsou dveře zavřené, působí jako nezničitelná stěna. Otevřené neznamenají žádnou překážku, vše včetně třeba </w:t>
            </w:r>
            <w:hyperlink r:id="rId52" w:anchor="proud" w:history="1">
              <w:r>
                <w:rPr>
                  <w:rStyle w:val="Hypertextovodkaz"/>
                </w:rPr>
                <w:t>Proudu</w:t>
              </w:r>
            </w:hyperlink>
            <w:r>
              <w:t xml:space="preserve"> může projít skrz. Většinou jsou dveře nastaveny tak, aby se otevíraly, když se před ně postavíš ty. Můžou ale reagovat i na jiné objekty nebo můžou být vypnuty.</w:t>
            </w:r>
          </w:p>
        </w:tc>
      </w:tr>
      <w:tr w:rsidR="00EF7E66">
        <w:trPr>
          <w:tblCellSpacing w:w="15" w:type="dxa"/>
        </w:trPr>
        <w:tc>
          <w:tcPr>
            <w:tcW w:w="0" w:type="auto"/>
            <w:gridSpan w:val="2"/>
            <w:vAlign w:val="center"/>
          </w:tcPr>
          <w:p w:rsidR="00EF7E66" w:rsidRDefault="00EF7E66" w:rsidP="00EF7E66">
            <w:bookmarkStart w:id="21" w:name="pruleznastena"/>
            <w:bookmarkEnd w:id="21"/>
            <w:r>
              <w:t>Průlezná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0" name="obrázek 20" descr="Průlez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ůlezná stěna"/>
                          <pic:cNvPicPr>
                            <a:picLocks noChangeAspect="1" noChangeArrowheads="1"/>
                          </pic:cNvPicPr>
                        </pic:nvPicPr>
                        <pic:blipFill>
                          <a:blip r:embed="rId5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Touto stěnou může prolézat jedině </w:t>
            </w:r>
            <w:hyperlink r:id="rId54" w:anchor="hemr" w:history="1">
              <w:r>
                <w:rPr>
                  <w:rStyle w:val="Hypertextovodkaz"/>
                </w:rPr>
                <w:t>Hemr</w:t>
              </w:r>
            </w:hyperlink>
            <w:r>
              <w:t>, pro vše ostatní se chová jako překážka. Stěna je zničitelná.</w:t>
            </w:r>
          </w:p>
        </w:tc>
      </w:tr>
      <w:tr w:rsidR="00EF7E66">
        <w:trPr>
          <w:tblCellSpacing w:w="15" w:type="dxa"/>
        </w:trPr>
        <w:tc>
          <w:tcPr>
            <w:tcW w:w="0" w:type="auto"/>
            <w:gridSpan w:val="2"/>
            <w:vAlign w:val="center"/>
          </w:tcPr>
          <w:p w:rsidR="00EF7E66" w:rsidRDefault="00EF7E66" w:rsidP="00EF7E66">
            <w:bookmarkStart w:id="22" w:name="zamky"/>
            <w:bookmarkEnd w:id="22"/>
            <w:r>
              <w:t>Zámky</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1" name="obrázek 21" descr="Zám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ámky"/>
                          <pic:cNvPicPr>
                            <a:picLocks noChangeAspect="1" noChangeArrowheads="1"/>
                          </pic:cNvPicPr>
                        </pic:nvPicPr>
                        <pic:blipFill>
                          <a:blip r:embed="rId5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Chovají se jako nezničitelné stěny. Můžeš je odemknout pouze </w:t>
            </w:r>
            <w:hyperlink r:id="rId56" w:anchor="klice" w:history="1">
              <w:r>
                <w:rPr>
                  <w:rStyle w:val="Hypertextovodkaz"/>
                </w:rPr>
                <w:t>klíčem</w:t>
              </w:r>
            </w:hyperlink>
            <w:r>
              <w:t xml:space="preserve"> stejné barvy.</w:t>
            </w:r>
          </w:p>
        </w:tc>
      </w:tr>
    </w:tbl>
    <w:p w:rsidR="00EF7E66" w:rsidRDefault="00EF7E66" w:rsidP="00EF7E66">
      <w:pPr>
        <w:pStyle w:val="Nadpis3"/>
      </w:pPr>
      <w:bookmarkStart w:id="23" w:name="prepinace"/>
      <w:bookmarkEnd w:id="23"/>
      <w:r>
        <w:lastRenderedPageBreak/>
        <w:t>Přepínače</w:t>
      </w:r>
    </w:p>
    <w:p w:rsidR="00EF7E66" w:rsidRDefault="00EF7E66" w:rsidP="00EF7E66">
      <w:pPr>
        <w:pStyle w:val="Normlnweb"/>
      </w:pPr>
      <w:r>
        <w:t xml:space="preserve">Přepínače dokáží v levelu téměř cokoli změnit. Dokáží zapínat a vypínat </w:t>
      </w:r>
      <w:hyperlink r:id="rId57" w:anchor="pas" w:history="1">
        <w:r>
          <w:rPr>
            <w:rStyle w:val="Hypertextovodkaz"/>
          </w:rPr>
          <w:t>pásy</w:t>
        </w:r>
      </w:hyperlink>
      <w:r>
        <w:t xml:space="preserve">, dokáží tvořit předměty, dokáží naprosto změnit umístění stěn, změnit podlahy na jiné, vytvořit průchod ve stěně... A každý přepínač může těchto změn udělat několik. Přepínače jsou nezničitelné.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24" w:name="naslapnapodlaha"/>
            <w:bookmarkEnd w:id="24"/>
            <w:r>
              <w:t>Nášlapná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22" name="obrázek 22" descr="Nášlapn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ášlapná podlaha"/>
                          <pic:cNvPicPr>
                            <a:picLocks noChangeAspect="1" noChangeArrowheads="1"/>
                          </pic:cNvPicPr>
                        </pic:nvPicPr>
                        <pic:blipFill>
                          <a:blip r:embed="rId5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Nášlapná podlaha reaguje, pokud je zatížena nějakým těžkým předmětem. Může být nastavena tak, že při zatíženi něco zapne a při uvolnění to zase vrátí do původního stavu. Druhá možnost je, že při zatížení (nebo uvolnění) něco udělá a už to tak nechá.</w:t>
            </w:r>
          </w:p>
        </w:tc>
      </w:tr>
      <w:tr w:rsidR="00EF7E66">
        <w:trPr>
          <w:tblCellSpacing w:w="15" w:type="dxa"/>
        </w:trPr>
        <w:tc>
          <w:tcPr>
            <w:tcW w:w="0" w:type="auto"/>
            <w:gridSpan w:val="2"/>
            <w:vAlign w:val="center"/>
          </w:tcPr>
          <w:p w:rsidR="00EF7E66" w:rsidRDefault="00EF7E66" w:rsidP="00EF7E66">
            <w:bookmarkStart w:id="25" w:name="prepinac"/>
            <w:bookmarkEnd w:id="25"/>
            <w:r>
              <w:t>Přepínač</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3" name="obrázek 23" descr="Přepína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řepínač"/>
                          <pic:cNvPicPr>
                            <a:picLocks noChangeAspect="1" noChangeArrowheads="1"/>
                          </pic:cNvPicPr>
                        </pic:nvPicPr>
                        <pic:blipFill>
                          <a:blip r:embed="rId5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Můžeš ho zapnout jedině Ty tím, že se snažíš jít na jeho políčko. Přepínač můžeš buď přehazovat z polohy zapnuto do polohy vypnuto (a obráceně) a on vždy něco udělá a pak to vrátí do původního stavu. Nebo je nastaven tak, že lze přepnout jen jednou.</w:t>
            </w:r>
          </w:p>
        </w:tc>
      </w:tr>
      <w:tr w:rsidR="00EF7E66">
        <w:trPr>
          <w:tblCellSpacing w:w="15" w:type="dxa"/>
        </w:trPr>
        <w:tc>
          <w:tcPr>
            <w:tcW w:w="0" w:type="auto"/>
            <w:gridSpan w:val="2"/>
            <w:vAlign w:val="center"/>
          </w:tcPr>
          <w:p w:rsidR="00EF7E66" w:rsidRDefault="00EF7E66" w:rsidP="00EF7E66">
            <w:bookmarkStart w:id="26" w:name="fotobunka"/>
            <w:bookmarkEnd w:id="26"/>
            <w:r>
              <w:t>Fotobuňka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4" name="obrázek 24" descr="Fotobuň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tobuňka"/>
                          <pic:cNvPicPr>
                            <a:picLocks noChangeAspect="1" noChangeArrowheads="1"/>
                          </pic:cNvPicPr>
                        </pic:nvPicPr>
                        <pic:blipFill>
                          <a:blip r:embed="rId6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Fotobuňka reaguje, pokud se na políčko vedle ní (i v šikmých směrech) dostane nějaká živá bytost (</w:t>
            </w:r>
            <w:hyperlink r:id="rId61" w:anchor="manici" w:history="1">
              <w:r>
                <w:rPr>
                  <w:rStyle w:val="Hypertextovodkaz"/>
                </w:rPr>
                <w:t>ty</w:t>
              </w:r>
            </w:hyperlink>
            <w:r>
              <w:t xml:space="preserve"> nebo </w:t>
            </w:r>
            <w:hyperlink r:id="rId62" w:anchor="prisery" w:history="1">
              <w:r>
                <w:rPr>
                  <w:rStyle w:val="Hypertextovodkaz"/>
                </w:rPr>
                <w:t>příšera</w:t>
              </w:r>
            </w:hyperlink>
            <w:r>
              <w:t>), také reaguje na výbuch. Deaktivace nastává, když tato bytost nebo výbuch "odejde". Opět stejně jako nášlapná podlaha může přepínat stavy nebo jenom určitý stav uskutečňovat.</w:t>
            </w:r>
          </w:p>
        </w:tc>
      </w:tr>
      <w:tr w:rsidR="00EF7E66">
        <w:trPr>
          <w:tblCellSpacing w:w="15" w:type="dxa"/>
        </w:trPr>
        <w:tc>
          <w:tcPr>
            <w:tcW w:w="0" w:type="auto"/>
            <w:gridSpan w:val="2"/>
            <w:vAlign w:val="center"/>
          </w:tcPr>
          <w:p w:rsidR="00EF7E66" w:rsidRDefault="00EF7E66" w:rsidP="00EF7E66">
            <w:bookmarkStart w:id="27" w:name="globprepinac"/>
            <w:bookmarkEnd w:id="27"/>
            <w:r>
              <w:t>Globální přepínač</w:t>
            </w:r>
          </w:p>
        </w:tc>
      </w:tr>
      <w:tr w:rsidR="00EF7E66">
        <w:trPr>
          <w:tblCellSpacing w:w="15" w:type="dxa"/>
        </w:trPr>
        <w:tc>
          <w:tcPr>
            <w:tcW w:w="0" w:type="auto"/>
            <w:vAlign w:val="center"/>
          </w:tcPr>
          <w:p w:rsidR="00EF7E66" w:rsidRDefault="00EF7E66" w:rsidP="00EF7E66"/>
        </w:tc>
        <w:tc>
          <w:tcPr>
            <w:tcW w:w="0" w:type="auto"/>
            <w:vAlign w:val="center"/>
          </w:tcPr>
          <w:p w:rsidR="00EF7E66" w:rsidRDefault="00EF7E66" w:rsidP="00EF7E66">
            <w:r>
              <w:t>Tento přepínač není v levlu reprezentován žádnou grafikou, není umísťován do mapy, ale mezi globální objekty. Funguje podobně jako fotobuňka s tím, že oblast, kde reaguje na objekty, a typy těch objektů se zadávají až během editace.</w:t>
            </w:r>
          </w:p>
        </w:tc>
      </w:tr>
    </w:tbl>
    <w:p w:rsidR="00EF7E66" w:rsidRDefault="00EF7E66" w:rsidP="00EF7E66">
      <w:pPr>
        <w:pStyle w:val="Nadpis3"/>
      </w:pPr>
      <w:bookmarkStart w:id="28" w:name="veci"/>
      <w:bookmarkEnd w:id="28"/>
      <w:r>
        <w:t>Sebratelné předměty (Věci)</w:t>
      </w:r>
    </w:p>
    <w:p w:rsidR="00EF7E66" w:rsidRDefault="00EF7E66" w:rsidP="00EF7E66">
      <w:pPr>
        <w:pStyle w:val="Normlnweb"/>
      </w:pPr>
      <w:r>
        <w:t xml:space="preserve">Tyto předměty jsou zničitelné, mohou se hýbat, pokud na ně působí nějaká síla, například </w:t>
      </w:r>
      <w:hyperlink r:id="rId63" w:anchor="magnet" w:history="1">
        <w:r>
          <w:rPr>
            <w:rStyle w:val="Hypertextovodkaz"/>
          </w:rPr>
          <w:t>magnet</w:t>
        </w:r>
      </w:hyperlink>
      <w:r>
        <w:t xml:space="preserve"> nebo </w:t>
      </w:r>
      <w:hyperlink r:id="rId64" w:anchor="pas" w:history="1">
        <w:r>
          <w:rPr>
            <w:rStyle w:val="Hypertextovodkaz"/>
          </w:rPr>
          <w:t>pás</w:t>
        </w:r>
      </w:hyperlink>
      <w:r>
        <w:t xml:space="preserve">. Také ochotně padají do </w:t>
      </w:r>
      <w:hyperlink r:id="rId65" w:anchor="dira" w:history="1">
        <w:r>
          <w:rPr>
            <w:rStyle w:val="Hypertextovodkaz"/>
          </w:rPr>
          <w:t>děr</w:t>
        </w:r>
      </w:hyperlink>
      <w:r>
        <w:t xml:space="preserve">, aktivují </w:t>
      </w:r>
      <w:hyperlink r:id="rId66" w:anchor="naslapnapodlaha" w:history="1">
        <w:r>
          <w:rPr>
            <w:rStyle w:val="Hypertextovodkaz"/>
          </w:rPr>
          <w:t>nášlapné</w:t>
        </w:r>
      </w:hyperlink>
      <w:r>
        <w:t xml:space="preserve"> a </w:t>
      </w:r>
      <w:hyperlink r:id="rId67" w:anchor="propadlo" w:history="1">
        <w:r>
          <w:rPr>
            <w:rStyle w:val="Hypertextovodkaz"/>
          </w:rPr>
          <w:t>propadající</w:t>
        </w:r>
      </w:hyperlink>
      <w:r>
        <w:t xml:space="preserve"> podlahy. Všechny tyto předměty také působí kulatě. Tedy při pohybu se obkutálejí, sypou se do hromádek a podobně. Ty, pokud máš ještě místo v inventáři a pokud vejdeš na políčko s předmětem, tak ten předmět sebereš. Pokud máš plno, přecházíš nad předmětem, nemůžeš ho strkat. </w:t>
      </w:r>
      <w:hyperlink r:id="rId68" w:anchor="prisery" w:history="1">
        <w:r>
          <w:rPr>
            <w:rStyle w:val="Hypertextovodkaz"/>
          </w:rPr>
          <w:t>Příšery</w:t>
        </w:r>
      </w:hyperlink>
      <w:r>
        <w:t xml:space="preserve"> také chodí nad předmětem.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29" w:name="klice"/>
            <w:bookmarkEnd w:id="29"/>
            <w:r>
              <w:t>Klíče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5" name="obrázek 25" descr="Klí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íče"/>
                          <pic:cNvPicPr>
                            <a:picLocks noChangeAspect="1" noChangeArrowheads="1"/>
                          </pic:cNvPicPr>
                        </pic:nvPicPr>
                        <pic:blipFill>
                          <a:blip r:embed="rId6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Klíče jsou předměty, které slouží k odemykání </w:t>
            </w:r>
            <w:hyperlink r:id="rId70" w:anchor="zamky" w:history="1">
              <w:r>
                <w:rPr>
                  <w:rStyle w:val="Hypertextovodkaz"/>
                </w:rPr>
                <w:t>zámků</w:t>
              </w:r>
            </w:hyperlink>
            <w:r>
              <w:t>. Zámek odemkne klíč stejné barvy. Každý klíč je na jedno použití. Tedy po odemknutí zámku zmizí nevratně zámek i klíč.</w:t>
            </w:r>
          </w:p>
        </w:tc>
      </w:tr>
      <w:tr w:rsidR="00EF7E66">
        <w:trPr>
          <w:tblCellSpacing w:w="15" w:type="dxa"/>
        </w:trPr>
        <w:tc>
          <w:tcPr>
            <w:tcW w:w="0" w:type="auto"/>
            <w:gridSpan w:val="2"/>
            <w:vAlign w:val="center"/>
          </w:tcPr>
          <w:p w:rsidR="005B6D0A" w:rsidRDefault="005B6D0A" w:rsidP="00EF7E66">
            <w:bookmarkStart w:id="30" w:name="bomba"/>
            <w:bookmarkEnd w:id="30"/>
          </w:p>
          <w:p w:rsidR="005B6D0A" w:rsidRDefault="005B6D0A" w:rsidP="00EF7E66"/>
          <w:p w:rsidR="005B6D0A" w:rsidRDefault="005B6D0A" w:rsidP="00EF7E66"/>
          <w:p w:rsidR="005B6D0A" w:rsidRDefault="005B6D0A" w:rsidP="00EF7E66"/>
          <w:p w:rsidR="00EF7E66" w:rsidRDefault="00EF7E66" w:rsidP="00EF7E66">
            <w:r>
              <w:lastRenderedPageBreak/>
              <w:t>Bomba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26" name="obrázek 26" descr="B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a"/>
                          <pic:cNvPicPr>
                            <a:picLocks noChangeAspect="1" noChangeArrowheads="1"/>
                          </pic:cNvPicPr>
                        </pic:nvPicPr>
                        <pic:blipFill>
                          <a:blip r:embed="rId7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Pokud bombu použiješ, umístíš pod sebe aktivovanou bombu. Ta za pár sekund vybuchne. Výbuch je vždy veliký 3*3 políčka okolo bomby a zničí vše zničitelné na tomto území. Výbuch se nedá nijak odstínit, např. nezničitelnou stěnou. Pokud tedy položíš bombu, je třeba rychle utéct z oblasti výbuchu. Pokud je bomba zničena, vybuchuje. To umožňuje vznik takzvaných řetězových výbuchů, kdy jsou bomby umístěné v řadě a na některém místě dojde ke vznícení.</w:t>
            </w:r>
          </w:p>
        </w:tc>
      </w:tr>
      <w:tr w:rsidR="00EF7E66">
        <w:trPr>
          <w:tblCellSpacing w:w="15" w:type="dxa"/>
        </w:trPr>
        <w:tc>
          <w:tcPr>
            <w:tcW w:w="0" w:type="auto"/>
            <w:gridSpan w:val="2"/>
            <w:vAlign w:val="center"/>
          </w:tcPr>
          <w:p w:rsidR="00EF7E66" w:rsidRDefault="00EF7E66" w:rsidP="00EF7E66">
            <w:bookmarkStart w:id="31" w:name="mina"/>
            <w:bookmarkEnd w:id="31"/>
            <w:r>
              <w:t>Mina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7" name="obrázek 27" descr="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a"/>
                          <pic:cNvPicPr>
                            <a:picLocks noChangeAspect="1" noChangeArrowheads="1"/>
                          </pic:cNvPicPr>
                        </pic:nvPicPr>
                        <pic:blipFill>
                          <a:blip r:embed="rId7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V lev</w:t>
            </w:r>
            <w:r w:rsidR="00FD09B3">
              <w:t>e</w:t>
            </w:r>
            <w:r>
              <w:t>lu můžou být rozmístěny aktivované i neaktivované miny. Ty neaktivované můžeš sbírat. Pokud položíš minu, ta pár sekund čeká, než se aktivuje (abys mohl utéct). Poté, pokud se něco živého (</w:t>
            </w:r>
            <w:hyperlink r:id="rId73" w:anchor="manici" w:history="1">
              <w:r>
                <w:rPr>
                  <w:rStyle w:val="Hypertextovodkaz"/>
                </w:rPr>
                <w:t>Ty</w:t>
              </w:r>
            </w:hyperlink>
            <w:r>
              <w:t xml:space="preserve"> nebo </w:t>
            </w:r>
            <w:hyperlink r:id="rId74" w:anchor="prisery" w:history="1">
              <w:r>
                <w:rPr>
                  <w:rStyle w:val="Hypertextovodkaz"/>
                </w:rPr>
                <w:t>příšera</w:t>
              </w:r>
            </w:hyperlink>
            <w:r>
              <w:t>) nebo výbuch ocitne na políčku vedle aktivované miny, mina ještě chvilku počká a pak vybuchne. Lze stihnout aktivovanou minu vyrušit a rychle utéct před výbuchem. Rozhodně ale nelze stihnout nad aktivovanou minou proběhnout. Při zničení mina vybuchuje. Řetězový výbuch u min vzniká, už když jsou miny umístěny ob jedno políčko.</w:t>
            </w:r>
          </w:p>
        </w:tc>
      </w:tr>
      <w:tr w:rsidR="00EF7E66">
        <w:trPr>
          <w:tblCellSpacing w:w="15" w:type="dxa"/>
        </w:trPr>
        <w:tc>
          <w:tcPr>
            <w:tcW w:w="0" w:type="auto"/>
            <w:gridSpan w:val="2"/>
            <w:vAlign w:val="center"/>
          </w:tcPr>
          <w:p w:rsidR="00EF7E66" w:rsidRDefault="00EF7E66" w:rsidP="00EF7E66">
            <w:bookmarkStart w:id="32" w:name="znacky"/>
            <w:bookmarkEnd w:id="32"/>
            <w:r>
              <w:t>Dopravní značky</w:t>
            </w:r>
          </w:p>
        </w:tc>
      </w:tr>
      <w:tr w:rsidR="00EF7E66">
        <w:trPr>
          <w:tblCellSpacing w:w="15" w:type="dxa"/>
        </w:trPr>
        <w:tc>
          <w:tcPr>
            <w:tcW w:w="952" w:type="dxa"/>
            <w:vAlign w:val="center"/>
          </w:tcPr>
          <w:p w:rsidR="00EF7E66" w:rsidRDefault="007679DF" w:rsidP="00EF7E66">
            <w:r>
              <w:rPr>
                <w:noProof/>
              </w:rPr>
              <w:drawing>
                <wp:inline distT="0" distB="0" distL="0" distR="0">
                  <wp:extent cx="378460" cy="378460"/>
                  <wp:effectExtent l="0" t="0" r="0" b="0"/>
                  <wp:docPr id="28" name="obrázek 28"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pravní značky"/>
                          <pic:cNvPicPr>
                            <a:picLocks noChangeAspect="1" noChangeArrowheads="1"/>
                          </pic:cNvPicPr>
                        </pic:nvPicPr>
                        <pic:blipFill>
                          <a:blip r:embed="rId7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29" name="obrázek 29"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pravní značky"/>
                          <pic:cNvPicPr>
                            <a:picLocks noChangeAspect="1" noChangeArrowheads="1"/>
                          </pic:cNvPicPr>
                        </pic:nvPicPr>
                        <pic:blipFill>
                          <a:blip r:embed="rId7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0" name="obrázek 30"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pravní značky"/>
                          <pic:cNvPicPr>
                            <a:picLocks noChangeAspect="1" noChangeArrowheads="1"/>
                          </pic:cNvPicPr>
                        </pic:nvPicPr>
                        <pic:blipFill>
                          <a:blip r:embed="rId7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1" name="obrázek 31"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pravní značky"/>
                          <pic:cNvPicPr>
                            <a:picLocks noChangeAspect="1" noChangeArrowheads="1"/>
                          </pic:cNvPicPr>
                        </pic:nvPicPr>
                        <pic:blipFill>
                          <a:blip r:embed="rId7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Podle dopravních značek se řídí </w:t>
            </w:r>
            <w:hyperlink r:id="rId79" w:anchor="pot_dopravni" w:history="1">
              <w:r>
                <w:rPr>
                  <w:rStyle w:val="Hypertextovodkaz"/>
                </w:rPr>
                <w:t>dopravní</w:t>
              </w:r>
            </w:hyperlink>
            <w:r>
              <w:t xml:space="preserve"> a </w:t>
            </w:r>
            <w:hyperlink r:id="rId80" w:anchor="pot_klaustr" w:history="1">
              <w:r>
                <w:rPr>
                  <w:rStyle w:val="Hypertextovodkaz"/>
                </w:rPr>
                <w:t>klaustrofobní</w:t>
              </w:r>
            </w:hyperlink>
            <w:r>
              <w:t xml:space="preserve"> příšery. Tyto příšery rozhodně neporušují dopravní předpisy. Potřebuješ-li mít určitou příšeru na určitém místě, není nic jednoduššího, než si patřičně pohrát s dopravním značením. Značky nesbíráš automaticky, ale jen když držíš klávesu pro sbírání značek. (defaultně je to 'A'). Značky nejsou přitahovány </w:t>
            </w:r>
            <w:hyperlink r:id="rId81" w:anchor="magnet" w:history="1">
              <w:r>
                <w:rPr>
                  <w:rStyle w:val="Hypertextovodkaz"/>
                </w:rPr>
                <w:t>magnetem</w:t>
              </w:r>
            </w:hyperlink>
            <w:r>
              <w:t xml:space="preserve">. </w:t>
            </w:r>
          </w:p>
          <w:p w:rsidR="00EF7E66" w:rsidRDefault="00EF7E66" w:rsidP="00EF7E66">
            <w:pPr>
              <w:numPr>
                <w:ilvl w:val="0"/>
                <w:numId w:val="47"/>
              </w:numPr>
              <w:spacing w:before="100" w:beforeAutospacing="1" w:after="100" w:afterAutospacing="1"/>
            </w:pPr>
            <w:r>
              <w:t>Pokud příšera vkročí na směrovou značku, změní podle ní svůj směr.</w:t>
            </w:r>
          </w:p>
          <w:p w:rsidR="00EF7E66" w:rsidRDefault="00EF7E66" w:rsidP="00EF7E66">
            <w:pPr>
              <w:numPr>
                <w:ilvl w:val="0"/>
                <w:numId w:val="47"/>
              </w:numPr>
              <w:spacing w:before="100" w:beforeAutospacing="1" w:after="100" w:afterAutospacing="1"/>
            </w:pPr>
            <w:r>
              <w:t>U zákazu vjezdu se příšera otočí o 180°.</w:t>
            </w:r>
          </w:p>
          <w:p w:rsidR="00EF7E66" w:rsidRDefault="00EF7E66" w:rsidP="00EF7E66">
            <w:pPr>
              <w:numPr>
                <w:ilvl w:val="0"/>
                <w:numId w:val="47"/>
              </w:numPr>
              <w:spacing w:before="100" w:beforeAutospacing="1" w:after="100" w:afterAutospacing="1"/>
            </w:pPr>
            <w:r>
              <w:t>Šedesátka sníží rychlost příšery na normální.</w:t>
            </w:r>
          </w:p>
          <w:p w:rsidR="00EF7E66" w:rsidRDefault="00EF7E66" w:rsidP="00EF7E66">
            <w:pPr>
              <w:numPr>
                <w:ilvl w:val="0"/>
                <w:numId w:val="47"/>
              </w:numPr>
              <w:spacing w:before="100" w:beforeAutospacing="1" w:after="100" w:afterAutospacing="1"/>
            </w:pPr>
            <w:r>
              <w:t>Konec šedesátky způsobí, že se příšera bude pohybovat fakt rychle.</w:t>
            </w:r>
          </w:p>
          <w:p w:rsidR="00EF7E66" w:rsidRDefault="00EF7E66" w:rsidP="00EF7E66">
            <w:pPr>
              <w:numPr>
                <w:ilvl w:val="0"/>
                <w:numId w:val="47"/>
              </w:numPr>
              <w:spacing w:before="100" w:beforeAutospacing="1" w:after="100" w:afterAutospacing="1"/>
            </w:pPr>
            <w:r>
              <w:t>Při nárazu do neprůchodné překážky se příšera otočí o 180°.</w:t>
            </w:r>
          </w:p>
        </w:tc>
      </w:tr>
    </w:tbl>
    <w:p w:rsidR="00EF7E66" w:rsidRDefault="00EF7E66" w:rsidP="00EF7E66">
      <w:pPr>
        <w:pStyle w:val="Nadpis3"/>
      </w:pPr>
      <w:bookmarkStart w:id="33" w:name="strk_predmety"/>
      <w:bookmarkEnd w:id="33"/>
      <w:r>
        <w:t>Strkatelné předměty</w:t>
      </w:r>
    </w:p>
    <w:p w:rsidR="00EF7E66" w:rsidRDefault="00EF7E66" w:rsidP="00EF7E66">
      <w:pPr>
        <w:pStyle w:val="Normlnweb"/>
      </w:pPr>
      <w:r>
        <w:t xml:space="preserve">Jsou to pohyblivé a šoupatelné předměty (nejdou tedy sbírat), různých vlastností. Předměty až na </w:t>
      </w:r>
      <w:hyperlink r:id="rId82" w:anchor="krabice" w:history="1">
        <w:r>
          <w:rPr>
            <w:rStyle w:val="Hypertextovodkaz"/>
          </w:rPr>
          <w:t>Krabici</w:t>
        </w:r>
      </w:hyperlink>
      <w:r>
        <w:t xml:space="preserve"> působí kulatě.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34" w:name="kamen"/>
            <w:bookmarkEnd w:id="34"/>
            <w:r>
              <w:t>Kámen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2" name="obrázek 32" descr="Ká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ámen"/>
                          <pic:cNvPicPr>
                            <a:picLocks noChangeAspect="1" noChangeArrowheads="1"/>
                          </pic:cNvPicPr>
                        </pic:nvPicPr>
                        <pic:blipFill>
                          <a:blip r:embed="rId8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Pohyblivý a šoupatelný předmět, je těžký (padá do </w:t>
            </w:r>
            <w:hyperlink r:id="rId84" w:anchor="dira" w:history="1">
              <w:r>
                <w:rPr>
                  <w:rStyle w:val="Hypertextovodkaz"/>
                </w:rPr>
                <w:t>děr</w:t>
              </w:r>
            </w:hyperlink>
            <w:r>
              <w:t xml:space="preserve">, aktivuje </w:t>
            </w:r>
            <w:hyperlink r:id="rId85" w:anchor="podlahy" w:history="1">
              <w:r>
                <w:rPr>
                  <w:rStyle w:val="Hypertextovodkaz"/>
                </w:rPr>
                <w:t>podlahy</w:t>
              </w:r>
            </w:hyperlink>
            <w:r>
              <w:t xml:space="preserve">, zabije tě, když na tebe spadne). Působí na něj </w:t>
            </w:r>
            <w:hyperlink r:id="rId86" w:anchor="pas" w:history="1">
              <w:r>
                <w:rPr>
                  <w:rStyle w:val="Hypertextovodkaz"/>
                </w:rPr>
                <w:t>pás</w:t>
              </w:r>
            </w:hyperlink>
            <w:r>
              <w:t xml:space="preserve">, </w:t>
            </w:r>
            <w:hyperlink r:id="rId87" w:anchor="magnet" w:history="1">
              <w:r>
                <w:rPr>
                  <w:rStyle w:val="Hypertextovodkaz"/>
                </w:rPr>
                <w:t>magnet</w:t>
              </w:r>
            </w:hyperlink>
            <w:r>
              <w:t xml:space="preserve"> a </w:t>
            </w:r>
            <w:hyperlink r:id="rId88" w:anchor="led" w:history="1">
              <w:r>
                <w:rPr>
                  <w:rStyle w:val="Hypertextovodkaz"/>
                </w:rPr>
                <w:t>led</w:t>
              </w:r>
            </w:hyperlink>
            <w:r>
              <w:t>, působí kulatě. Je zničitelný.</w:t>
            </w:r>
          </w:p>
        </w:tc>
      </w:tr>
      <w:tr w:rsidR="00EF7E66">
        <w:trPr>
          <w:tblCellSpacing w:w="15" w:type="dxa"/>
        </w:trPr>
        <w:tc>
          <w:tcPr>
            <w:tcW w:w="0" w:type="auto"/>
            <w:gridSpan w:val="2"/>
            <w:vAlign w:val="center"/>
          </w:tcPr>
          <w:p w:rsidR="00EF7E66" w:rsidRDefault="00EF7E66" w:rsidP="00EF7E66">
            <w:bookmarkStart w:id="35" w:name="krabice"/>
            <w:bookmarkEnd w:id="35"/>
            <w:r>
              <w:t>Krabice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33" name="obrázek 33" descr="Krab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abice"/>
                          <pic:cNvPicPr>
                            <a:picLocks noChangeAspect="1" noChangeArrowheads="1"/>
                          </pic:cNvPicPr>
                        </pic:nvPicPr>
                        <pic:blipFill>
                          <a:blip r:embed="rId8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Krabice se vznáší nad zemí na vzduchovém polštáři, </w:t>
            </w:r>
            <w:hyperlink r:id="rId90" w:anchor="hemr" w:history="1">
              <w:r>
                <w:rPr>
                  <w:rStyle w:val="Hypertextovodkaz"/>
                </w:rPr>
                <w:t>Hemr</w:t>
              </w:r>
            </w:hyperlink>
            <w:r>
              <w:t xml:space="preserve"> ji může podlézt. Krabice je nezničitelná, pohyblivá a strkatelná (působí na ní </w:t>
            </w:r>
            <w:hyperlink r:id="rId91" w:anchor="pas" w:history="1">
              <w:r>
                <w:rPr>
                  <w:rStyle w:val="Hypertextovodkaz"/>
                </w:rPr>
                <w:t>pás</w:t>
              </w:r>
            </w:hyperlink>
            <w:r>
              <w:t xml:space="preserve">, </w:t>
            </w:r>
            <w:hyperlink r:id="rId92" w:anchor="magnet" w:history="1">
              <w:r>
                <w:rPr>
                  <w:rStyle w:val="Hypertextovodkaz"/>
                </w:rPr>
                <w:t>magnet</w:t>
              </w:r>
            </w:hyperlink>
            <w:r>
              <w:t xml:space="preserve"> i </w:t>
            </w:r>
            <w:hyperlink r:id="rId93" w:anchor="led" w:history="1">
              <w:r>
                <w:rPr>
                  <w:rStyle w:val="Hypertextovodkaz"/>
                </w:rPr>
                <w:t>led</w:t>
              </w:r>
            </w:hyperlink>
            <w:r>
              <w:t>), padá do děr a aktivuje podlahy.</w:t>
            </w:r>
          </w:p>
        </w:tc>
      </w:tr>
      <w:tr w:rsidR="00EF7E66">
        <w:trPr>
          <w:tblCellSpacing w:w="15" w:type="dxa"/>
        </w:trPr>
        <w:tc>
          <w:tcPr>
            <w:tcW w:w="0" w:type="auto"/>
            <w:gridSpan w:val="2"/>
            <w:vAlign w:val="center"/>
          </w:tcPr>
          <w:p w:rsidR="005B6D0A" w:rsidRDefault="005B6D0A" w:rsidP="00EF7E66">
            <w:bookmarkStart w:id="36" w:name="balonek"/>
            <w:bookmarkEnd w:id="36"/>
          </w:p>
          <w:p w:rsidR="00EF7E66" w:rsidRDefault="00EF7E66" w:rsidP="00EF7E66">
            <w:r>
              <w:lastRenderedPageBreak/>
              <w:t>Balónek</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34" name="obrázek 34" descr="Baló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ónek"/>
                          <pic:cNvPicPr>
                            <a:picLocks noChangeAspect="1" noChangeArrowheads="1"/>
                          </pic:cNvPicPr>
                        </pic:nvPicPr>
                        <pic:blipFill>
                          <a:blip r:embed="rId9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Balónek je lehký a je nadnášen horkým plynem, takže není v kontaktu s </w:t>
            </w:r>
            <w:hyperlink r:id="rId95" w:anchor="podlahy" w:history="1">
              <w:r>
                <w:rPr>
                  <w:rStyle w:val="Hypertextovodkaz"/>
                </w:rPr>
                <w:t>podlahami</w:t>
              </w:r>
            </w:hyperlink>
            <w:r>
              <w:t>, ani tě nezabije, když na tebe spadne, naopak sám je zničitelný. Působí kulatě.</w:t>
            </w:r>
          </w:p>
        </w:tc>
      </w:tr>
      <w:tr w:rsidR="00EF7E66">
        <w:trPr>
          <w:tblCellSpacing w:w="15" w:type="dxa"/>
        </w:trPr>
        <w:tc>
          <w:tcPr>
            <w:tcW w:w="0" w:type="auto"/>
            <w:gridSpan w:val="2"/>
            <w:vAlign w:val="center"/>
          </w:tcPr>
          <w:p w:rsidR="00EF7E66" w:rsidRDefault="00EF7E66" w:rsidP="00EF7E66">
            <w:bookmarkStart w:id="37" w:name="pneumatika"/>
            <w:bookmarkEnd w:id="37"/>
            <w:r>
              <w:t>Pneumatika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5" name="obrázek 35" descr="Pneu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neumatika"/>
                          <pic:cNvPicPr>
                            <a:picLocks noChangeAspect="1" noChangeArrowheads="1"/>
                          </pic:cNvPicPr>
                        </pic:nvPicPr>
                        <pic:blipFill>
                          <a:blip r:embed="rId9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Pneumatika není přitahována </w:t>
            </w:r>
            <w:hyperlink r:id="rId97" w:anchor="magnet" w:history="1">
              <w:r>
                <w:rPr>
                  <w:rStyle w:val="Hypertextovodkaz"/>
                </w:rPr>
                <w:t>magnetem</w:t>
              </w:r>
            </w:hyperlink>
            <w:r>
              <w:t xml:space="preserve">, jinak se chová stejně jako </w:t>
            </w:r>
            <w:hyperlink r:id="rId98" w:anchor="kamen"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38" w:name="nitrak"/>
            <w:bookmarkEnd w:id="38"/>
            <w:r>
              <w:t>Nitroglycerin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9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Je to strkatelný předmět, který vybuchuje po nárazu, při pádu z výšky nebo v jiném výbuchu. Při strkání pozor, ať s ním nikde nenarazíš do stěny!</w:t>
            </w:r>
          </w:p>
        </w:tc>
      </w:tr>
      <w:tr w:rsidR="00EF7E66">
        <w:trPr>
          <w:tblCellSpacing w:w="15" w:type="dxa"/>
        </w:trPr>
        <w:tc>
          <w:tcPr>
            <w:tcW w:w="0" w:type="auto"/>
            <w:gridSpan w:val="2"/>
            <w:vAlign w:val="center"/>
          </w:tcPr>
          <w:p w:rsidR="00EF7E66" w:rsidRDefault="00EF7E66" w:rsidP="00EF7E66">
            <w:bookmarkStart w:id="39" w:name="ledovka"/>
            <w:bookmarkEnd w:id="39"/>
            <w:r>
              <w:t>Ledová koule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7" name="obrázek 37" descr="Ledová k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dová koule"/>
                          <pic:cNvPicPr>
                            <a:picLocks noChangeAspect="1" noChangeArrowheads="1"/>
                          </pic:cNvPicPr>
                        </pic:nvPicPr>
                        <pic:blipFill>
                          <a:blip r:embed="rId10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koule je tvořena celá z ledu, a proto, jakmile už se jednou dá do pohybu, tak se pohybuje stále stejným směrem a zastaví se až o nějakou pevnou překážku. Ledová koule je zničitelná, působí kulatě a není přitahována </w:t>
            </w:r>
            <w:hyperlink r:id="rId101" w:anchor="magnet" w:history="1">
              <w:r>
                <w:rPr>
                  <w:rStyle w:val="Hypertextovodkaz"/>
                </w:rPr>
                <w:t>magnetem</w:t>
              </w:r>
            </w:hyperlink>
            <w:r>
              <w:t>.</w:t>
            </w:r>
          </w:p>
        </w:tc>
      </w:tr>
    </w:tbl>
    <w:p w:rsidR="00EF7E66" w:rsidRDefault="00EF7E66" w:rsidP="00EF7E66">
      <w:pPr>
        <w:pStyle w:val="Nadpis3"/>
      </w:pPr>
      <w:bookmarkStart w:id="40" w:name="predmety"/>
      <w:bookmarkEnd w:id="40"/>
      <w:r>
        <w:t>Další předměty</w:t>
      </w:r>
    </w:p>
    <w:tbl>
      <w:tblPr>
        <w:tblW w:w="0" w:type="auto"/>
        <w:tblCellSpacing w:w="15" w:type="dxa"/>
        <w:tblCellMar>
          <w:top w:w="75" w:type="dxa"/>
          <w:left w:w="75" w:type="dxa"/>
          <w:bottom w:w="75" w:type="dxa"/>
          <w:right w:w="75" w:type="dxa"/>
        </w:tblCellMar>
        <w:tblLook w:val="0000"/>
      </w:tblPr>
      <w:tblGrid>
        <w:gridCol w:w="1360"/>
        <w:gridCol w:w="7922"/>
      </w:tblGrid>
      <w:tr w:rsidR="00EF7E66">
        <w:trPr>
          <w:tblCellSpacing w:w="15" w:type="dxa"/>
        </w:trPr>
        <w:tc>
          <w:tcPr>
            <w:tcW w:w="0" w:type="auto"/>
            <w:gridSpan w:val="2"/>
            <w:vAlign w:val="center"/>
          </w:tcPr>
          <w:p w:rsidR="00EF7E66" w:rsidRDefault="00EF7E66" w:rsidP="00EF7E66">
            <w:bookmarkStart w:id="41" w:name="magnet"/>
            <w:bookmarkEnd w:id="41"/>
            <w:r>
              <w:t>Magnet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0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Magnet generuje magnetické pole tím směrem, jakým je nasměrován. Pole jednoho magnetu je vždy omezeno na řadu či sloupec velikosti 1*n políček. Pole začíná magnetem a končí okrajem levelu nebo </w:t>
            </w:r>
            <w:hyperlink r:id="rId103" w:anchor="antimagnet" w:history="1">
              <w:r>
                <w:rPr>
                  <w:rStyle w:val="Hypertextovodkaz"/>
                </w:rPr>
                <w:t>antimagnetickou stěnou</w:t>
              </w:r>
            </w:hyperlink>
            <w:r>
              <w:t xml:space="preserve">. Nic jiného pole magnetu přerušit nemůže. Všechny </w:t>
            </w:r>
            <w:hyperlink r:id="rId104" w:anchor="strk_predmety" w:history="1">
              <w:r>
                <w:rPr>
                  <w:rStyle w:val="Hypertextovodkaz"/>
                </w:rPr>
                <w:t>pohyblivé věci</w:t>
              </w:r>
            </w:hyperlink>
            <w:r>
              <w:t xml:space="preserve">, které jsou přitahovány magnetem, se začnou pohybovat směrem k magnetu, pokud jim v tom nebrání nějaká překážka. Magnet způsobuje tzv. padaní předmětů. Padající předměty zabijí </w:t>
            </w:r>
            <w:hyperlink r:id="rId105" w:anchor="hemr" w:history="1">
              <w:r>
                <w:rPr>
                  <w:rStyle w:val="Hypertextovodkaz"/>
                </w:rPr>
                <w:t>Hemra</w:t>
              </w:r>
            </w:hyperlink>
            <w:r>
              <w:t xml:space="preserve">, </w:t>
            </w:r>
            <w:hyperlink r:id="rId106" w:anchor="dracek" w:history="1">
              <w:r>
                <w:rPr>
                  <w:rStyle w:val="Hypertextovodkaz"/>
                </w:rPr>
                <w:t>Dráčka</w:t>
              </w:r>
            </w:hyperlink>
            <w:r>
              <w:t xml:space="preserve"> a všechny </w:t>
            </w:r>
            <w:hyperlink r:id="rId107" w:anchor="prisery" w:history="1">
              <w:r>
                <w:rPr>
                  <w:rStyle w:val="Hypertextovodkaz"/>
                </w:rPr>
                <w:t>příšery</w:t>
              </w:r>
            </w:hyperlink>
            <w:r>
              <w:t>. Magnet je nezničitelný.</w:t>
            </w:r>
          </w:p>
        </w:tc>
      </w:tr>
      <w:tr w:rsidR="00EF7E66">
        <w:trPr>
          <w:tblCellSpacing w:w="15" w:type="dxa"/>
        </w:trPr>
        <w:tc>
          <w:tcPr>
            <w:tcW w:w="0" w:type="auto"/>
            <w:gridSpan w:val="2"/>
            <w:vAlign w:val="center"/>
          </w:tcPr>
          <w:p w:rsidR="00EF7E66" w:rsidRDefault="00EF7E66" w:rsidP="00EF7E66">
            <w:bookmarkStart w:id="42" w:name="proud"/>
            <w:bookmarkEnd w:id="42"/>
            <w:r>
              <w:t>Elektrody s vysokým napětím</w:t>
            </w:r>
          </w:p>
        </w:tc>
      </w:tr>
      <w:tr w:rsidR="00EF7E66">
        <w:trPr>
          <w:tblCellSpacing w:w="15" w:type="dxa"/>
        </w:trPr>
        <w:tc>
          <w:tcPr>
            <w:tcW w:w="0" w:type="auto"/>
            <w:vAlign w:val="center"/>
          </w:tcPr>
          <w:p w:rsidR="00EF7E66" w:rsidRDefault="0044448D" w:rsidP="00EF7E66">
            <w:r>
              <w:rPr>
                <w:noProof/>
              </w:rPr>
              <w:drawing>
                <wp:anchor distT="0" distB="0" distL="114300" distR="114300" simplePos="0" relativeHeight="251658240" behindDoc="0" locked="0" layoutInCell="1" allowOverlap="1">
                  <wp:simplePos x="0" y="0"/>
                  <wp:positionH relativeFrom="column">
                    <wp:posOffset>42545</wp:posOffset>
                  </wp:positionH>
                  <wp:positionV relativeFrom="paragraph">
                    <wp:posOffset>-1096645</wp:posOffset>
                  </wp:positionV>
                  <wp:extent cx="497840" cy="989965"/>
                  <wp:effectExtent l="19050" t="0" r="0" b="0"/>
                  <wp:wrapSquare wrapText="bothSides"/>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8" cstate="print"/>
                          <a:srcRect/>
                          <a:stretch>
                            <a:fillRect/>
                          </a:stretch>
                        </pic:blipFill>
                        <pic:spPr bwMode="auto">
                          <a:xfrm>
                            <a:off x="0" y="0"/>
                            <a:ext cx="497840" cy="989965"/>
                          </a:xfrm>
                          <a:prstGeom prst="rect">
                            <a:avLst/>
                          </a:prstGeom>
                          <a:noFill/>
                          <a:ln w="9525">
                            <a:noFill/>
                            <a:miter lim="800000"/>
                            <a:headEnd/>
                            <a:tailEnd/>
                          </a:ln>
                        </pic:spPr>
                      </pic:pic>
                    </a:graphicData>
                  </a:graphic>
                </wp:anchor>
              </w:drawing>
            </w:r>
          </w:p>
        </w:tc>
        <w:tc>
          <w:tcPr>
            <w:tcW w:w="0" w:type="auto"/>
            <w:vAlign w:val="center"/>
          </w:tcPr>
          <w:p w:rsidR="00EF7E66" w:rsidRDefault="00EF7E66" w:rsidP="00EF7E66">
            <w:r>
              <w:t>Jedna elektroda generuje v určitých intervalech výboj elektrického proudu. Tento výboj je dlouhý paprsek, který končí až na první překážce, pokud je tato překážka zničitelná, bude zničena. Proudem se dá proběhnout v intervalech mezi výboji. Pokud je naproti Elektrodě jiná Elektroda, která vysílá výboje ve stejných časech, proud mezi nimi se ustalí a už se nepřerušuje. Pokud mezi Elektrody narafičíš nějakou věc, Elektrody mezi sebou ztratí kontakt a dojde k chvilkovému přerušení proudu, v tom okamžiku můžeš místem, kde byl proud, proběhnout. Elektrody jsou nezničitelné.</w:t>
            </w:r>
          </w:p>
        </w:tc>
      </w:tr>
      <w:tr w:rsidR="00EF7E66">
        <w:trPr>
          <w:tblCellSpacing w:w="15" w:type="dxa"/>
        </w:trPr>
        <w:tc>
          <w:tcPr>
            <w:tcW w:w="0" w:type="auto"/>
            <w:gridSpan w:val="2"/>
            <w:vAlign w:val="center"/>
          </w:tcPr>
          <w:p w:rsidR="00EF7E66" w:rsidRDefault="00EF7E66" w:rsidP="00EF7E66">
            <w:bookmarkStart w:id="43" w:name="teleport"/>
            <w:bookmarkEnd w:id="43"/>
            <w:r>
              <w:t>Teleport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0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do teleportu, jsi teleportován na jiné místo levelu, většinou to bývá také teleport - ale není to nutné. Platí pravidlo, že když vlezeš do teleportu určitým směrem, z druhého teleportu pak vylezeš stejným směrem. (Příklad : vstoupíš-li do teleportu z levé strany, pak se objevíš napravo od místa, kam teleport teleportuje.) Pokud je toto místo zablokováno nějakou překážkou, </w:t>
            </w:r>
            <w:r>
              <w:lastRenderedPageBreak/>
              <w:t>vyzkouší se nejprve směry kolmé na tvůj původní směr, až nakonec se testuje směr otočený o 180°. Pokud je i on zablokován, teleportace se neuskuteční. Teleport je zničitelný.</w:t>
            </w:r>
          </w:p>
        </w:tc>
      </w:tr>
      <w:tr w:rsidR="00EF7E66">
        <w:trPr>
          <w:tblCellSpacing w:w="15" w:type="dxa"/>
        </w:trPr>
        <w:tc>
          <w:tcPr>
            <w:tcW w:w="0" w:type="auto"/>
            <w:gridSpan w:val="2"/>
            <w:vAlign w:val="center"/>
          </w:tcPr>
          <w:p w:rsidR="00EF7E66" w:rsidRDefault="00EF7E66" w:rsidP="00EF7E66">
            <w:bookmarkStart w:id="44" w:name="hajzly"/>
            <w:bookmarkEnd w:id="44"/>
            <w:r>
              <w:lastRenderedPageBreak/>
              <w:t>Proměňovače (Hajzly)</w:t>
            </w:r>
          </w:p>
        </w:tc>
      </w:tr>
      <w:tr w:rsidR="00EF7E66">
        <w:trPr>
          <w:tblCellSpacing w:w="15" w:type="dxa"/>
        </w:trPr>
        <w:tc>
          <w:tcPr>
            <w:tcW w:w="1315" w:type="dxa"/>
            <w:vAlign w:val="center"/>
          </w:tcPr>
          <w:p w:rsidR="00EF7E66" w:rsidRDefault="007679DF" w:rsidP="00EF7E66">
            <w:r>
              <w:rPr>
                <w:noProof/>
              </w:rPr>
              <w:drawing>
                <wp:inline distT="0" distB="0" distL="0" distR="0">
                  <wp:extent cx="516890" cy="516890"/>
                  <wp:effectExtent l="19050" t="0" r="0" b="0"/>
                  <wp:docPr id="40" name="obrázek 40"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měňovače (Hajzly)"/>
                          <pic:cNvPicPr>
                            <a:picLocks noChangeAspect="1" noChangeArrowheads="1"/>
                          </pic:cNvPicPr>
                        </pic:nvPicPr>
                        <pic:blipFill>
                          <a:blip r:embed="rId11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1" name="obrázek 41"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měňovače (Hajzly)"/>
                          <pic:cNvPicPr>
                            <a:picLocks noChangeAspect="1" noChangeArrowheads="1"/>
                          </pic:cNvPicPr>
                        </pic:nvPicPr>
                        <pic:blipFill>
                          <a:blip r:embed="rId1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2" name="obrázek 42"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měňovače (Hajzly)"/>
                          <pic:cNvPicPr>
                            <a:picLocks noChangeAspect="1" noChangeArrowheads="1"/>
                          </pic:cNvPicPr>
                        </pic:nvPicPr>
                        <pic:blipFill>
                          <a:blip r:embed="rId11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Proměňovač funguje stejně jako </w:t>
            </w:r>
            <w:hyperlink r:id="rId113" w:anchor="teleport" w:history="1">
              <w:r>
                <w:rPr>
                  <w:rStyle w:val="Hypertextovodkaz"/>
                </w:rPr>
                <w:t>teleport</w:t>
              </w:r>
            </w:hyperlink>
            <w:r>
              <w:t xml:space="preserve">, ale navíc změní tvoji </w:t>
            </w:r>
            <w:hyperlink r:id="rId114" w:anchor="manici" w:history="1">
              <w:r>
                <w:rPr>
                  <w:rStyle w:val="Hypertextovodkaz"/>
                </w:rPr>
                <w:t>podobu</w:t>
              </w:r>
            </w:hyperlink>
            <w:r>
              <w:t>. Často je místo teleportace nastaveno na stejné místo, kde je proměňovač.</w:t>
            </w:r>
          </w:p>
        </w:tc>
      </w:tr>
    </w:tbl>
    <w:p w:rsidR="00EF7E66" w:rsidRDefault="00EF7E66" w:rsidP="00EF7E66">
      <w:pPr>
        <w:pStyle w:val="Nadpis3"/>
      </w:pPr>
      <w:bookmarkStart w:id="45" w:name="prisery"/>
      <w:bookmarkEnd w:id="45"/>
      <w:r>
        <w:t>Příšery</w:t>
      </w:r>
    </w:p>
    <w:p w:rsidR="00EF7E66" w:rsidRDefault="00EF7E66" w:rsidP="00EF7E66">
      <w:pPr>
        <w:pStyle w:val="Normlnweb"/>
      </w:pPr>
      <w:r>
        <w:t xml:space="preserve">Pro pohyb příšer platí stejná pravidla jako třeba pro </w:t>
      </w:r>
      <w:hyperlink r:id="rId115" w:anchor="pasovec" w:history="1">
        <w:r>
          <w:rPr>
            <w:rStyle w:val="Hypertextovodkaz"/>
          </w:rPr>
          <w:t>Pásovce</w:t>
        </w:r>
      </w:hyperlink>
      <w:r>
        <w:t xml:space="preserve">. Kromě toho, že někam </w:t>
      </w:r>
      <w:r w:rsidR="00FD09B3">
        <w:t>jít</w:t>
      </w:r>
      <w:r>
        <w:t xml:space="preserve"> chtějí, na ně působí i </w:t>
      </w:r>
      <w:hyperlink r:id="rId116" w:anchor="pas" w:history="1">
        <w:r>
          <w:rPr>
            <w:rStyle w:val="Hypertextovodkaz"/>
          </w:rPr>
          <w:t>pásy</w:t>
        </w:r>
      </w:hyperlink>
      <w:r>
        <w:t xml:space="preserve"> a </w:t>
      </w:r>
      <w:hyperlink r:id="rId117" w:anchor="led" w:history="1">
        <w:r>
          <w:rPr>
            <w:rStyle w:val="Hypertextovodkaz"/>
          </w:rPr>
          <w:t>led</w:t>
        </w:r>
      </w:hyperlink>
      <w:r>
        <w:t xml:space="preserve">. Pokud překážíš příšeře v cestě, zabije tě (to neplatí pro </w:t>
      </w:r>
      <w:hyperlink r:id="rId118" w:anchor="pot_klaustr" w:history="1">
        <w:r>
          <w:rPr>
            <w:rStyle w:val="Hypertextovodkaz"/>
          </w:rPr>
          <w:t>Příšeru klaustrofóbní</w:t>
        </w:r>
      </w:hyperlink>
      <w:r>
        <w:t xml:space="preserve">).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46" w:name="pot_otaciva"/>
            <w:bookmarkEnd w:id="46"/>
            <w:r>
              <w:t>Příšera otáčivá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3" name="obrázek 43" descr="Příšera otáči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říšera otáčivá"/>
                          <pic:cNvPicPr>
                            <a:picLocks noChangeAspect="1" noChangeArrowheads="1"/>
                          </pic:cNvPicPr>
                        </pic:nvPicPr>
                        <pic:blipFill>
                          <a:blip r:embed="rId11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otáčivá chodí kolem stěn podle pravidla levé nebo pravé ruky (záleží na tom, jak je nastavena). Většinou tedy obchází vnější stěny nějaké oblasti ve snaze dostat se ven z té oblasti, nebo obchází kolem nějakého předmětu, či stěny, ve snaze dostat se dovnitř. Vrcholem jejího snažení může být pak to, že se začne točit na místě. Příšera otáčivá je natolik inteligentní, že neleze do viditelného nebezpečí, např. do </w:t>
            </w:r>
            <w:hyperlink r:id="rId120" w:anchor="dira" w:history="1">
              <w:r>
                <w:rPr>
                  <w:rStyle w:val="Hypertextovodkaz"/>
                </w:rPr>
                <w:t>díry</w:t>
              </w:r>
            </w:hyperlink>
            <w:r>
              <w:t xml:space="preserve">, </w:t>
            </w:r>
            <w:hyperlink r:id="rId121" w:anchor="proud" w:history="1">
              <w:r>
                <w:rPr>
                  <w:rStyle w:val="Hypertextovodkaz"/>
                </w:rPr>
                <w:t>proudu</w:t>
              </w:r>
            </w:hyperlink>
            <w:r>
              <w:t xml:space="preserve">, ale klidně se nechá zlikvidovat od </w:t>
            </w:r>
            <w:hyperlink r:id="rId122" w:anchor="mina" w:history="1">
              <w:r>
                <w:rPr>
                  <w:rStyle w:val="Hypertextovodkaz"/>
                </w:rPr>
                <w:t>miny</w:t>
              </w:r>
            </w:hyperlink>
            <w:r>
              <w:t>.</w:t>
            </w:r>
          </w:p>
        </w:tc>
      </w:tr>
      <w:tr w:rsidR="00EF7E66">
        <w:trPr>
          <w:tblCellSpacing w:w="15" w:type="dxa"/>
        </w:trPr>
        <w:tc>
          <w:tcPr>
            <w:tcW w:w="0" w:type="auto"/>
            <w:gridSpan w:val="2"/>
            <w:vAlign w:val="center"/>
          </w:tcPr>
          <w:p w:rsidR="00EF7E66" w:rsidRDefault="00EF7E66" w:rsidP="00EF7E66">
            <w:bookmarkStart w:id="47" w:name="pot_dopravni"/>
            <w:bookmarkEnd w:id="47"/>
            <w:r>
              <w:t>Příšera dopravní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4" name="obrázek 44" descr="Příšera dopra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říšera dopravní"/>
                          <pic:cNvPicPr>
                            <a:picLocks noChangeAspect="1" noChangeArrowheads="1"/>
                          </pic:cNvPicPr>
                        </pic:nvPicPr>
                        <pic:blipFill>
                          <a:blip r:embed="rId12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dopravní řídí svůj pohyb podle dopravních </w:t>
            </w:r>
            <w:hyperlink r:id="rId124" w:anchor="znacky" w:history="1">
              <w:r>
                <w:rPr>
                  <w:rStyle w:val="Hypertextovodkaz"/>
                </w:rPr>
                <w:t>značek</w:t>
              </w:r>
            </w:hyperlink>
            <w:r>
              <w:t xml:space="preserve">. Může se pohybovat normální nebo rychlou rychlostí, rychlost se dá také měnit značkami. Pokud příšera narazí na neprůchodnou překážku, otočí se o 180°. Tato příšera už není inteligentní, a proto ochotně padá do </w:t>
            </w:r>
            <w:hyperlink r:id="rId125" w:anchor="dira" w:history="1">
              <w:r>
                <w:rPr>
                  <w:rStyle w:val="Hypertextovodkaz"/>
                </w:rPr>
                <w:t>děr</w:t>
              </w:r>
            </w:hyperlink>
            <w:r>
              <w:t>.</w:t>
            </w:r>
          </w:p>
        </w:tc>
      </w:tr>
      <w:tr w:rsidR="00EF7E66">
        <w:trPr>
          <w:tblCellSpacing w:w="15" w:type="dxa"/>
        </w:trPr>
        <w:tc>
          <w:tcPr>
            <w:tcW w:w="0" w:type="auto"/>
            <w:gridSpan w:val="2"/>
            <w:vAlign w:val="center"/>
          </w:tcPr>
          <w:p w:rsidR="00EF7E66" w:rsidRDefault="00EF7E66" w:rsidP="00EF7E66">
            <w:bookmarkStart w:id="48" w:name="pot_klaustr"/>
            <w:bookmarkEnd w:id="48"/>
            <w:r>
              <w:t>Příšera klaustrofobní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5" name="obrázek 45" descr="Příšera klaustrofob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říšera klaustrofobní"/>
                          <pic:cNvPicPr>
                            <a:picLocks noChangeAspect="1" noChangeArrowheads="1"/>
                          </pic:cNvPicPr>
                        </pic:nvPicPr>
                        <pic:blipFill>
                          <a:blip r:embed="rId12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Pohybuje se podle úplně stejných pravidel, jako </w:t>
            </w:r>
            <w:hyperlink r:id="rId127" w:anchor="pot_dopravni" w:history="1">
              <w:r>
                <w:rPr>
                  <w:rStyle w:val="Hypertextovodkaz"/>
                </w:rPr>
                <w:t>příšera dopravní</w:t>
              </w:r>
            </w:hyperlink>
            <w:r>
              <w:t xml:space="preserve">. Na rozdíl od všech ostatních příšer tě nezabíjí. Její nebezpečnost spočívá v tom, že jakmile se dostane na nějaké místo, ze kterého nemůže odejít, strachem vybouchne. Stačí, když nemůže jít ani dopředu, ani dozadu, do stran totiž sama od sebe nepůjde, nedostane-li k tomu pokyn dopravní </w:t>
            </w:r>
            <w:hyperlink r:id="rId128" w:anchor="znacky" w:history="1">
              <w:r>
                <w:rPr>
                  <w:rStyle w:val="Hypertextovodkaz"/>
                </w:rPr>
                <w:t>značkou</w:t>
              </w:r>
            </w:hyperlink>
            <w:r>
              <w:t>.</w:t>
            </w:r>
          </w:p>
        </w:tc>
      </w:tr>
      <w:tr w:rsidR="00EF7E66">
        <w:trPr>
          <w:tblCellSpacing w:w="15" w:type="dxa"/>
        </w:trPr>
        <w:tc>
          <w:tcPr>
            <w:tcW w:w="0" w:type="auto"/>
            <w:gridSpan w:val="2"/>
            <w:vAlign w:val="center"/>
          </w:tcPr>
          <w:p w:rsidR="00EF7E66" w:rsidRDefault="00EF7E66" w:rsidP="00EF7E66">
            <w:bookmarkStart w:id="49" w:name="pot_samonav"/>
            <w:bookmarkEnd w:id="49"/>
            <w:r>
              <w:t>Příšera samonaváděcí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6" name="obrázek 46" descr="Příšera samonavádě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říšera samonaváděcí"/>
                          <pic:cNvPicPr>
                            <a:picLocks noChangeAspect="1" noChangeArrowheads="1"/>
                          </pic:cNvPicPr>
                        </pic:nvPicPr>
                        <pic:blipFill>
                          <a:blip r:embed="rId12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Snaží se jít tím směrem, kde jsi ty. Není sice natolik inteligentní, aby dokázala procházet složitá bludiště, ale přesto je velmi nebezpečná. Stejně jako </w:t>
            </w:r>
            <w:hyperlink r:id="rId130" w:anchor="pot_otaciva" w:history="1">
              <w:r>
                <w:rPr>
                  <w:rStyle w:val="Hypertextovodkaz"/>
                </w:rPr>
                <w:t>příšera otáčivá</w:t>
              </w:r>
            </w:hyperlink>
            <w:r>
              <w:t xml:space="preserve"> se vyhýbá viditelnému nebezpečí.</w:t>
            </w:r>
          </w:p>
        </w:tc>
      </w:tr>
    </w:tbl>
    <w:p w:rsidR="00EF7E66" w:rsidRPr="00EF7E66" w:rsidRDefault="00EF7E66" w:rsidP="00EF7E66"/>
    <w:sectPr w:rsidR="00EF7E66" w:rsidRPr="00EF7E66" w:rsidSect="004A5B71">
      <w:headerReference w:type="default" r:id="rId1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8BB" w:rsidRDefault="00B618BB">
      <w:r>
        <w:separator/>
      </w:r>
    </w:p>
  </w:endnote>
  <w:endnote w:type="continuationSeparator" w:id="0">
    <w:p w:rsidR="00B618BB" w:rsidRDefault="00B618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8BB" w:rsidRDefault="00B618BB">
      <w:r>
        <w:separator/>
      </w:r>
    </w:p>
  </w:footnote>
  <w:footnote w:type="continuationSeparator" w:id="0">
    <w:p w:rsidR="00B618BB" w:rsidRDefault="00B61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Popis hry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B87FBC"/>
    <w:lvl w:ilvl="0">
      <w:start w:val="1"/>
      <w:numFmt w:val="decimal"/>
      <w:lvlText w:val="%1."/>
      <w:lvlJc w:val="left"/>
      <w:pPr>
        <w:tabs>
          <w:tab w:val="num" w:pos="1492"/>
        </w:tabs>
        <w:ind w:left="1492" w:hanging="360"/>
      </w:pPr>
    </w:lvl>
  </w:abstractNum>
  <w:abstractNum w:abstractNumId="1">
    <w:nsid w:val="FFFFFF7D"/>
    <w:multiLevelType w:val="singleLevel"/>
    <w:tmpl w:val="490235D6"/>
    <w:lvl w:ilvl="0">
      <w:start w:val="1"/>
      <w:numFmt w:val="decimal"/>
      <w:lvlText w:val="%1."/>
      <w:lvlJc w:val="left"/>
      <w:pPr>
        <w:tabs>
          <w:tab w:val="num" w:pos="1209"/>
        </w:tabs>
        <w:ind w:left="1209" w:hanging="360"/>
      </w:pPr>
    </w:lvl>
  </w:abstractNum>
  <w:abstractNum w:abstractNumId="2">
    <w:nsid w:val="FFFFFF7E"/>
    <w:multiLevelType w:val="singleLevel"/>
    <w:tmpl w:val="E88CE8FA"/>
    <w:lvl w:ilvl="0">
      <w:start w:val="1"/>
      <w:numFmt w:val="decimal"/>
      <w:lvlText w:val="%1."/>
      <w:lvlJc w:val="left"/>
      <w:pPr>
        <w:tabs>
          <w:tab w:val="num" w:pos="926"/>
        </w:tabs>
        <w:ind w:left="926" w:hanging="360"/>
      </w:pPr>
    </w:lvl>
  </w:abstractNum>
  <w:abstractNum w:abstractNumId="3">
    <w:nsid w:val="FFFFFF7F"/>
    <w:multiLevelType w:val="singleLevel"/>
    <w:tmpl w:val="61E04FD0"/>
    <w:lvl w:ilvl="0">
      <w:start w:val="1"/>
      <w:numFmt w:val="decimal"/>
      <w:lvlText w:val="%1."/>
      <w:lvlJc w:val="left"/>
      <w:pPr>
        <w:tabs>
          <w:tab w:val="num" w:pos="643"/>
        </w:tabs>
        <w:ind w:left="643" w:hanging="360"/>
      </w:pPr>
    </w:lvl>
  </w:abstractNum>
  <w:abstractNum w:abstractNumId="4">
    <w:nsid w:val="FFFFFF88"/>
    <w:multiLevelType w:val="singleLevel"/>
    <w:tmpl w:val="5F9072DE"/>
    <w:lvl w:ilvl="0">
      <w:start w:val="1"/>
      <w:numFmt w:val="decimal"/>
      <w:lvlText w:val="%1."/>
      <w:lvlJc w:val="left"/>
      <w:pPr>
        <w:tabs>
          <w:tab w:val="num" w:pos="360"/>
        </w:tabs>
        <w:ind w:left="360" w:hanging="360"/>
      </w:pPr>
    </w:lvl>
  </w:abstractNum>
  <w:abstractNum w:abstractNumId="5">
    <w:nsid w:val="00382180"/>
    <w:multiLevelType w:val="hybridMultilevel"/>
    <w:tmpl w:val="C58C39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6">
    <w:nsid w:val="03602705"/>
    <w:multiLevelType w:val="hybridMultilevel"/>
    <w:tmpl w:val="BC1AA910"/>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7">
    <w:nsid w:val="03F57140"/>
    <w:multiLevelType w:val="hybridMultilevel"/>
    <w:tmpl w:val="ED9E6C7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04846B89"/>
    <w:multiLevelType w:val="hybridMultilevel"/>
    <w:tmpl w:val="4A061712"/>
    <w:lvl w:ilvl="0" w:tplc="0405000F">
      <w:start w:val="1"/>
      <w:numFmt w:val="decimal"/>
      <w:lvlText w:val="%1."/>
      <w:lvlJc w:val="left"/>
      <w:pPr>
        <w:tabs>
          <w:tab w:val="num" w:pos="360"/>
        </w:tabs>
        <w:ind w:left="360" w:hanging="360"/>
      </w:pPr>
      <w:rPr>
        <w:rFonts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9">
    <w:nsid w:val="100A77A9"/>
    <w:multiLevelType w:val="hybridMultilevel"/>
    <w:tmpl w:val="CBE82D2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0">
    <w:nsid w:val="12671E4D"/>
    <w:multiLevelType w:val="hybridMultilevel"/>
    <w:tmpl w:val="6A00DFE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4FE0636"/>
    <w:multiLevelType w:val="hybridMultilevel"/>
    <w:tmpl w:val="E2BE595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23EFB"/>
    <w:multiLevelType w:val="hybridMultilevel"/>
    <w:tmpl w:val="CAA0F0C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5">
    <w:nsid w:val="2064610D"/>
    <w:multiLevelType w:val="multilevel"/>
    <w:tmpl w:val="16E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2339B"/>
    <w:multiLevelType w:val="hybridMultilevel"/>
    <w:tmpl w:val="1E28389A"/>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87E25"/>
    <w:multiLevelType w:val="hybridMultilevel"/>
    <w:tmpl w:val="6C50A5F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2C671E4C"/>
    <w:multiLevelType w:val="hybridMultilevel"/>
    <w:tmpl w:val="15EEA38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0">
    <w:nsid w:val="317810DF"/>
    <w:multiLevelType w:val="hybridMultilevel"/>
    <w:tmpl w:val="E7C28F72"/>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33231273"/>
    <w:multiLevelType w:val="hybridMultilevel"/>
    <w:tmpl w:val="DF322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4E610CC"/>
    <w:multiLevelType w:val="multilevel"/>
    <w:tmpl w:val="2474D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CCE5B35"/>
    <w:multiLevelType w:val="hybridMultilevel"/>
    <w:tmpl w:val="9BBE794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3ECE16F8"/>
    <w:multiLevelType w:val="hybridMultilevel"/>
    <w:tmpl w:val="D982F6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5">
    <w:nsid w:val="40BA6EDE"/>
    <w:multiLevelType w:val="hybridMultilevel"/>
    <w:tmpl w:val="40E2ABB0"/>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6">
    <w:nsid w:val="4107795B"/>
    <w:multiLevelType w:val="hybridMultilevel"/>
    <w:tmpl w:val="E3D4D36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4222580C"/>
    <w:multiLevelType w:val="hybridMultilevel"/>
    <w:tmpl w:val="21EA52E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8">
    <w:nsid w:val="44D67DCF"/>
    <w:multiLevelType w:val="hybridMultilevel"/>
    <w:tmpl w:val="78B4F716"/>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9">
    <w:nsid w:val="468B761C"/>
    <w:multiLevelType w:val="hybridMultilevel"/>
    <w:tmpl w:val="F6B2A76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nsid w:val="46FF7B47"/>
    <w:multiLevelType w:val="hybridMultilevel"/>
    <w:tmpl w:val="E65E56CA"/>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1">
    <w:nsid w:val="48301508"/>
    <w:multiLevelType w:val="hybridMultilevel"/>
    <w:tmpl w:val="153AA32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2">
    <w:nsid w:val="58B5699B"/>
    <w:multiLevelType w:val="hybridMultilevel"/>
    <w:tmpl w:val="607E372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3">
    <w:nsid w:val="59E30F79"/>
    <w:multiLevelType w:val="hybridMultilevel"/>
    <w:tmpl w:val="7A36CA48"/>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nsid w:val="5B7A1016"/>
    <w:multiLevelType w:val="multilevel"/>
    <w:tmpl w:val="AA82A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5B940C15"/>
    <w:multiLevelType w:val="hybridMultilevel"/>
    <w:tmpl w:val="7830433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nsid w:val="5CF975EA"/>
    <w:multiLevelType w:val="hybridMultilevel"/>
    <w:tmpl w:val="B420DDD2"/>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7">
    <w:nsid w:val="5D5B33C0"/>
    <w:multiLevelType w:val="hybridMultilevel"/>
    <w:tmpl w:val="FF8E9C2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8">
    <w:nsid w:val="620B0C46"/>
    <w:multiLevelType w:val="hybridMultilevel"/>
    <w:tmpl w:val="96A8264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67597FE2"/>
    <w:multiLevelType w:val="hybridMultilevel"/>
    <w:tmpl w:val="C8FAC8FA"/>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0">
    <w:nsid w:val="699C5E86"/>
    <w:multiLevelType w:val="hybridMultilevel"/>
    <w:tmpl w:val="1FD8EC7E"/>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1">
    <w:nsid w:val="6A3547ED"/>
    <w:multiLevelType w:val="hybridMultilevel"/>
    <w:tmpl w:val="DFFC6184"/>
    <w:lvl w:ilvl="0" w:tplc="04050003">
      <w:start w:val="1"/>
      <w:numFmt w:val="bullet"/>
      <w:lvlText w:val="o"/>
      <w:lvlJc w:val="left"/>
      <w:pPr>
        <w:tabs>
          <w:tab w:val="num" w:pos="720"/>
        </w:tabs>
        <w:ind w:left="720" w:hanging="360"/>
      </w:pPr>
      <w:rPr>
        <w:rFonts w:ascii="Courier New" w:hAnsi="Courier New" w:cs="Courier New"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6D6C233B"/>
    <w:multiLevelType w:val="hybridMultilevel"/>
    <w:tmpl w:val="82E88070"/>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6ED237D7"/>
    <w:multiLevelType w:val="hybridMultilevel"/>
    <w:tmpl w:val="D9D68E7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4">
    <w:nsid w:val="6F8E5B24"/>
    <w:multiLevelType w:val="hybridMultilevel"/>
    <w:tmpl w:val="A18C17B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5">
    <w:nsid w:val="73974A8E"/>
    <w:multiLevelType w:val="hybridMultilevel"/>
    <w:tmpl w:val="F8F2E9D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6">
    <w:nsid w:val="79076682"/>
    <w:multiLevelType w:val="hybridMultilevel"/>
    <w:tmpl w:val="A9943A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7">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7"/>
  </w:num>
  <w:num w:numId="4">
    <w:abstractNumId w:val="45"/>
  </w:num>
  <w:num w:numId="5">
    <w:abstractNumId w:val="3"/>
  </w:num>
  <w:num w:numId="6">
    <w:abstractNumId w:val="2"/>
  </w:num>
  <w:num w:numId="7">
    <w:abstractNumId w:val="1"/>
  </w:num>
  <w:num w:numId="8">
    <w:abstractNumId w:val="0"/>
  </w:num>
  <w:num w:numId="9">
    <w:abstractNumId w:val="31"/>
  </w:num>
  <w:num w:numId="10">
    <w:abstractNumId w:val="43"/>
  </w:num>
  <w:num w:numId="11">
    <w:abstractNumId w:val="5"/>
  </w:num>
  <w:num w:numId="12">
    <w:abstractNumId w:val="37"/>
  </w:num>
  <w:num w:numId="13">
    <w:abstractNumId w:val="27"/>
  </w:num>
  <w:num w:numId="14">
    <w:abstractNumId w:val="38"/>
  </w:num>
  <w:num w:numId="15">
    <w:abstractNumId w:val="41"/>
  </w:num>
  <w:num w:numId="16">
    <w:abstractNumId w:val="23"/>
  </w:num>
  <w:num w:numId="17">
    <w:abstractNumId w:val="29"/>
  </w:num>
  <w:num w:numId="18">
    <w:abstractNumId w:val="32"/>
  </w:num>
  <w:num w:numId="19">
    <w:abstractNumId w:val="8"/>
  </w:num>
  <w:num w:numId="20">
    <w:abstractNumId w:val="26"/>
  </w:num>
  <w:num w:numId="21">
    <w:abstractNumId w:val="19"/>
  </w:num>
  <w:num w:numId="22">
    <w:abstractNumId w:val="33"/>
  </w:num>
  <w:num w:numId="23">
    <w:abstractNumId w:val="36"/>
  </w:num>
  <w:num w:numId="24">
    <w:abstractNumId w:val="16"/>
  </w:num>
  <w:num w:numId="25">
    <w:abstractNumId w:val="42"/>
  </w:num>
  <w:num w:numId="26">
    <w:abstractNumId w:val="39"/>
  </w:num>
  <w:num w:numId="27">
    <w:abstractNumId w:val="40"/>
  </w:num>
  <w:num w:numId="28">
    <w:abstractNumId w:val="20"/>
  </w:num>
  <w:num w:numId="29">
    <w:abstractNumId w:val="10"/>
  </w:num>
  <w:num w:numId="30">
    <w:abstractNumId w:val="35"/>
  </w:num>
  <w:num w:numId="31">
    <w:abstractNumId w:val="44"/>
  </w:num>
  <w:num w:numId="32">
    <w:abstractNumId w:val="30"/>
  </w:num>
  <w:num w:numId="33">
    <w:abstractNumId w:val="9"/>
  </w:num>
  <w:num w:numId="34">
    <w:abstractNumId w:val="25"/>
  </w:num>
  <w:num w:numId="35">
    <w:abstractNumId w:val="14"/>
  </w:num>
  <w:num w:numId="36">
    <w:abstractNumId w:val="6"/>
  </w:num>
  <w:num w:numId="37">
    <w:abstractNumId w:val="28"/>
  </w:num>
  <w:num w:numId="38">
    <w:abstractNumId w:val="18"/>
  </w:num>
  <w:num w:numId="39">
    <w:abstractNumId w:val="46"/>
  </w:num>
  <w:num w:numId="40">
    <w:abstractNumId w:val="11"/>
  </w:num>
  <w:num w:numId="41">
    <w:abstractNumId w:val="34"/>
  </w:num>
  <w:num w:numId="42">
    <w:abstractNumId w:val="22"/>
  </w:num>
  <w:num w:numId="43">
    <w:abstractNumId w:val="47"/>
  </w:num>
  <w:num w:numId="44">
    <w:abstractNumId w:val="13"/>
  </w:num>
  <w:num w:numId="45">
    <w:abstractNumId w:val="12"/>
  </w:num>
  <w:num w:numId="46">
    <w:abstractNumId w:val="17"/>
  </w:num>
  <w:num w:numId="47">
    <w:abstractNumId w:val="15"/>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A5B4D"/>
    <w:rsid w:val="000A7211"/>
    <w:rsid w:val="000B4C9C"/>
    <w:rsid w:val="000C3CF2"/>
    <w:rsid w:val="000D4E0F"/>
    <w:rsid w:val="00123387"/>
    <w:rsid w:val="00140F7B"/>
    <w:rsid w:val="0014670D"/>
    <w:rsid w:val="00170C96"/>
    <w:rsid w:val="00177A31"/>
    <w:rsid w:val="001F2729"/>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A3770"/>
    <w:rsid w:val="003C5C34"/>
    <w:rsid w:val="003D4035"/>
    <w:rsid w:val="003E55A8"/>
    <w:rsid w:val="003F31F8"/>
    <w:rsid w:val="0040242C"/>
    <w:rsid w:val="0040344A"/>
    <w:rsid w:val="00404172"/>
    <w:rsid w:val="00424AFD"/>
    <w:rsid w:val="0043021E"/>
    <w:rsid w:val="0044448D"/>
    <w:rsid w:val="00447707"/>
    <w:rsid w:val="004A5B71"/>
    <w:rsid w:val="004C38B4"/>
    <w:rsid w:val="00515440"/>
    <w:rsid w:val="00525A1A"/>
    <w:rsid w:val="00543CE4"/>
    <w:rsid w:val="00546C1C"/>
    <w:rsid w:val="00553859"/>
    <w:rsid w:val="00571B29"/>
    <w:rsid w:val="005730FE"/>
    <w:rsid w:val="005B6D0A"/>
    <w:rsid w:val="005B7AF5"/>
    <w:rsid w:val="005C013D"/>
    <w:rsid w:val="005C7AD8"/>
    <w:rsid w:val="0060328A"/>
    <w:rsid w:val="006208E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743DD"/>
    <w:rsid w:val="00782570"/>
    <w:rsid w:val="007B07E9"/>
    <w:rsid w:val="007B7453"/>
    <w:rsid w:val="007C3C18"/>
    <w:rsid w:val="007D4AA5"/>
    <w:rsid w:val="007E5D34"/>
    <w:rsid w:val="00810B25"/>
    <w:rsid w:val="00821D1E"/>
    <w:rsid w:val="00874248"/>
    <w:rsid w:val="00874451"/>
    <w:rsid w:val="00893923"/>
    <w:rsid w:val="008965A3"/>
    <w:rsid w:val="008966D9"/>
    <w:rsid w:val="008A1CF8"/>
    <w:rsid w:val="008A2600"/>
    <w:rsid w:val="008B52E3"/>
    <w:rsid w:val="008E19CF"/>
    <w:rsid w:val="008F4A86"/>
    <w:rsid w:val="00915BA5"/>
    <w:rsid w:val="00922916"/>
    <w:rsid w:val="00930D89"/>
    <w:rsid w:val="009421B1"/>
    <w:rsid w:val="00946A34"/>
    <w:rsid w:val="009651E6"/>
    <w:rsid w:val="009A1FAA"/>
    <w:rsid w:val="009A4E28"/>
    <w:rsid w:val="009B0883"/>
    <w:rsid w:val="009B5729"/>
    <w:rsid w:val="009C6726"/>
    <w:rsid w:val="009F1F3B"/>
    <w:rsid w:val="00A03FE2"/>
    <w:rsid w:val="00A21E38"/>
    <w:rsid w:val="00A32861"/>
    <w:rsid w:val="00A341C4"/>
    <w:rsid w:val="00A40743"/>
    <w:rsid w:val="00A8286D"/>
    <w:rsid w:val="00A85224"/>
    <w:rsid w:val="00AA7E75"/>
    <w:rsid w:val="00AB6BB3"/>
    <w:rsid w:val="00AC4B63"/>
    <w:rsid w:val="00AE3799"/>
    <w:rsid w:val="00B16A3E"/>
    <w:rsid w:val="00B20A80"/>
    <w:rsid w:val="00B31DC9"/>
    <w:rsid w:val="00B37E1B"/>
    <w:rsid w:val="00B40182"/>
    <w:rsid w:val="00B46DF4"/>
    <w:rsid w:val="00B618BB"/>
    <w:rsid w:val="00B6661C"/>
    <w:rsid w:val="00B704FB"/>
    <w:rsid w:val="00B70B7C"/>
    <w:rsid w:val="00B808E6"/>
    <w:rsid w:val="00B87199"/>
    <w:rsid w:val="00B93A47"/>
    <w:rsid w:val="00BA63F9"/>
    <w:rsid w:val="00BB6B8E"/>
    <w:rsid w:val="00BC10E4"/>
    <w:rsid w:val="00BD065D"/>
    <w:rsid w:val="00BE7F07"/>
    <w:rsid w:val="00BF4270"/>
    <w:rsid w:val="00C0676A"/>
    <w:rsid w:val="00C14979"/>
    <w:rsid w:val="00C40102"/>
    <w:rsid w:val="00C45B15"/>
    <w:rsid w:val="00C45D96"/>
    <w:rsid w:val="00C5326C"/>
    <w:rsid w:val="00C81127"/>
    <w:rsid w:val="00CA2B16"/>
    <w:rsid w:val="00CD11EE"/>
    <w:rsid w:val="00CD75D1"/>
    <w:rsid w:val="00CE7648"/>
    <w:rsid w:val="00D05EDD"/>
    <w:rsid w:val="00D117A8"/>
    <w:rsid w:val="00D272D7"/>
    <w:rsid w:val="00D80C66"/>
    <w:rsid w:val="00DA624B"/>
    <w:rsid w:val="00DF3F61"/>
    <w:rsid w:val="00E4044A"/>
    <w:rsid w:val="00E80657"/>
    <w:rsid w:val="00E93E61"/>
    <w:rsid w:val="00EC2EAA"/>
    <w:rsid w:val="00EE16E1"/>
    <w:rsid w:val="00EE3F9E"/>
    <w:rsid w:val="00EF7E66"/>
    <w:rsid w:val="00F1759F"/>
    <w:rsid w:val="00F443FE"/>
    <w:rsid w:val="00F46CCA"/>
    <w:rsid w:val="00F5302C"/>
    <w:rsid w:val="00F8386A"/>
    <w:rsid w:val="00FD01BB"/>
    <w:rsid w:val="00FD09B3"/>
    <w:rsid w:val="00FE4995"/>
    <w:rsid w:val="00FF101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color w:val="008000"/>
    </w:rPr>
  </w:style>
  <w:style w:type="character" w:customStyle="1" w:styleId="keyword">
    <w:name w:val="keyword"/>
    <w:basedOn w:val="code"/>
    <w:rsid w:val="00B37E1B"/>
    <w:rPr>
      <w:color w:val="0000FF"/>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krkal.org/index.php?page=krkalveci" TargetMode="External"/><Relationship Id="rId21" Type="http://schemas.openxmlformats.org/officeDocument/2006/relationships/hyperlink" Target="http://krkal.org/index.php?page=krkalveci" TargetMode="Externa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hyperlink" Target="http://krkal.org/index.php?page=krkalveci" TargetMode="External"/><Relationship Id="rId68" Type="http://schemas.openxmlformats.org/officeDocument/2006/relationships/hyperlink" Target="http://krkal.org/index.php?page=krkalveci" TargetMode="External"/><Relationship Id="rId84" Type="http://schemas.openxmlformats.org/officeDocument/2006/relationships/hyperlink" Target="http://krkal.org/index.php?page=krkalveci" TargetMode="External"/><Relationship Id="rId89" Type="http://schemas.openxmlformats.org/officeDocument/2006/relationships/image" Target="media/image35.png"/><Relationship Id="rId112" Type="http://schemas.openxmlformats.org/officeDocument/2006/relationships/image" Target="media/image45.png"/><Relationship Id="rId133" Type="http://schemas.openxmlformats.org/officeDocument/2006/relationships/theme" Target="theme/theme1.xml"/><Relationship Id="rId16" Type="http://schemas.openxmlformats.org/officeDocument/2006/relationships/hyperlink" Target="http://krkal.org/index.php?page=krkalveci" TargetMode="External"/><Relationship Id="rId107" Type="http://schemas.openxmlformats.org/officeDocument/2006/relationships/hyperlink" Target="http://krkal.org/index.php?page=krkalveci" TargetMode="External"/><Relationship Id="rId11"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krkal.org/index.php?page=krkalveci" TargetMode="External"/><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krkal.org/index.php?page=krkalveci" TargetMode="External"/><Relationship Id="rId79" Type="http://schemas.openxmlformats.org/officeDocument/2006/relationships/hyperlink" Target="http://krkal.org/index.php?page=krkalveci" TargetMode="External"/><Relationship Id="rId102" Type="http://schemas.openxmlformats.org/officeDocument/2006/relationships/image" Target="media/image40.png"/><Relationship Id="rId123" Type="http://schemas.openxmlformats.org/officeDocument/2006/relationships/image" Target="media/image47.png"/><Relationship Id="rId128" Type="http://schemas.openxmlformats.org/officeDocument/2006/relationships/hyperlink" Target="http://krkal.org/index.php?page=krkalveci" TargetMode="External"/><Relationship Id="rId5" Type="http://schemas.openxmlformats.org/officeDocument/2006/relationships/footnotes" Target="footnotes.xml"/><Relationship Id="rId90" Type="http://schemas.openxmlformats.org/officeDocument/2006/relationships/hyperlink" Target="http://krkal.org/index.php?page=krkalveci" TargetMode="External"/><Relationship Id="rId95" Type="http://schemas.openxmlformats.org/officeDocument/2006/relationships/hyperlink" Target="http://krkal.org/index.php?page=krkalveci" TargetMode="External"/><Relationship Id="rId14" Type="http://schemas.openxmlformats.org/officeDocument/2006/relationships/hyperlink" Target="http://krkal.org/index.php?page=krkalveci" TargetMode="External"/><Relationship Id="rId22" Type="http://schemas.openxmlformats.org/officeDocument/2006/relationships/hyperlink" Target="http://krkal.org/index.php?page=krkalveci" TargetMode="External"/><Relationship Id="rId27" Type="http://schemas.openxmlformats.org/officeDocument/2006/relationships/hyperlink" Target="http://krkal.org/index.php?page=krkalveci"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krkal.org/index.php?page=krkalveci" TargetMode="External"/><Relationship Id="rId48" Type="http://schemas.openxmlformats.org/officeDocument/2006/relationships/hyperlink" Target="http://krkal.org/index.php?page=krkalveci" TargetMode="External"/><Relationship Id="rId56" Type="http://schemas.openxmlformats.org/officeDocument/2006/relationships/hyperlink" Target="http://krkal.org/index.php?page=krkalveci" TargetMode="External"/><Relationship Id="rId64" Type="http://schemas.openxmlformats.org/officeDocument/2006/relationships/hyperlink" Target="http://krkal.org/index.php?page=krkalveci" TargetMode="External"/><Relationship Id="rId69" Type="http://schemas.openxmlformats.org/officeDocument/2006/relationships/image" Target="media/image27.png"/><Relationship Id="rId77" Type="http://schemas.openxmlformats.org/officeDocument/2006/relationships/image" Target="media/image32.png"/><Relationship Id="rId100" Type="http://schemas.openxmlformats.org/officeDocument/2006/relationships/image" Target="media/image39.png"/><Relationship Id="rId105" Type="http://schemas.openxmlformats.org/officeDocument/2006/relationships/hyperlink" Target="http://krkal.org/index.php?page=krkalveci" TargetMode="External"/><Relationship Id="rId113" Type="http://schemas.openxmlformats.org/officeDocument/2006/relationships/hyperlink" Target="http://krkal.org/index.php?page=krkalveci" TargetMode="External"/><Relationship Id="rId118" Type="http://schemas.openxmlformats.org/officeDocument/2006/relationships/hyperlink" Target="http://krkal.org/index.php?page=krkalveci" TargetMode="External"/><Relationship Id="rId126" Type="http://schemas.openxmlformats.org/officeDocument/2006/relationships/image" Target="media/image48.png"/><Relationship Id="rId8" Type="http://schemas.openxmlformats.org/officeDocument/2006/relationships/image" Target="media/image2.jpeg"/><Relationship Id="rId51" Type="http://schemas.openxmlformats.org/officeDocument/2006/relationships/image" Target="media/image21.png"/><Relationship Id="rId72" Type="http://schemas.openxmlformats.org/officeDocument/2006/relationships/image" Target="media/image29.png"/><Relationship Id="rId80" Type="http://schemas.openxmlformats.org/officeDocument/2006/relationships/hyperlink" Target="http://krkal.org/index.php?page=krkalveci" TargetMode="External"/><Relationship Id="rId85" Type="http://schemas.openxmlformats.org/officeDocument/2006/relationships/hyperlink" Target="http://krkal.org/index.php?page=krkalveci" TargetMode="External"/><Relationship Id="rId93" Type="http://schemas.openxmlformats.org/officeDocument/2006/relationships/hyperlink" Target="http://krkal.org/index.php?page=krkalveci" TargetMode="External"/><Relationship Id="rId98" Type="http://schemas.openxmlformats.org/officeDocument/2006/relationships/hyperlink" Target="http://krkal.org/index.php?page=krkalveci" TargetMode="External"/><Relationship Id="rId121" Type="http://schemas.openxmlformats.org/officeDocument/2006/relationships/hyperlink" Target="http://krkal.org/index.php?page=krkalveci" TargetMode="External"/><Relationship Id="rId3" Type="http://schemas.openxmlformats.org/officeDocument/2006/relationships/settings" Target="settings.xml"/><Relationship Id="rId12" Type="http://schemas.openxmlformats.org/officeDocument/2006/relationships/hyperlink" Target="http://krkal.org/index.php?page=krkalveci" TargetMode="External"/><Relationship Id="rId17" Type="http://schemas.openxmlformats.org/officeDocument/2006/relationships/image" Target="media/image6.png"/><Relationship Id="rId25" Type="http://schemas.openxmlformats.org/officeDocument/2006/relationships/hyperlink" Target="http://krkal.org/index.php?page=krkalveci" TargetMode="External"/><Relationship Id="rId33" Type="http://schemas.openxmlformats.org/officeDocument/2006/relationships/hyperlink" Target="http://krkal.org/index.php?page=krkalveci" TargetMode="External"/><Relationship Id="rId38" Type="http://schemas.openxmlformats.org/officeDocument/2006/relationships/image" Target="media/image14.png"/><Relationship Id="rId46" Type="http://schemas.openxmlformats.org/officeDocument/2006/relationships/hyperlink" Target="http://krkal.org/index.php?page=krkalveci" TargetMode="External"/><Relationship Id="rId59" Type="http://schemas.openxmlformats.org/officeDocument/2006/relationships/image" Target="media/image25.png"/><Relationship Id="rId67" Type="http://schemas.openxmlformats.org/officeDocument/2006/relationships/hyperlink" Target="http://krkal.org/index.php?page=krkalveci" TargetMode="External"/><Relationship Id="rId103" Type="http://schemas.openxmlformats.org/officeDocument/2006/relationships/hyperlink" Target="http://krkal.org/index.php?page=krkalveci" TargetMode="External"/><Relationship Id="rId108" Type="http://schemas.openxmlformats.org/officeDocument/2006/relationships/image" Target="media/image41.png"/><Relationship Id="rId116" Type="http://schemas.openxmlformats.org/officeDocument/2006/relationships/hyperlink" Target="http://krkal.org/index.php?page=krkalveci" TargetMode="External"/><Relationship Id="rId124" Type="http://schemas.openxmlformats.org/officeDocument/2006/relationships/hyperlink" Target="http://krkal.org/index.php?page=krkalveci" TargetMode="External"/><Relationship Id="rId129" Type="http://schemas.openxmlformats.org/officeDocument/2006/relationships/image" Target="media/image49.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hyperlink" Target="http://krkal.org/index.php?page=krkalveci" TargetMode="External"/><Relationship Id="rId62" Type="http://schemas.openxmlformats.org/officeDocument/2006/relationships/hyperlink" Target="http://krkal.org/index.php?page=krkalveci" TargetMode="External"/><Relationship Id="rId70" Type="http://schemas.openxmlformats.org/officeDocument/2006/relationships/hyperlink" Target="http://krkal.org/index.php?page=krkalveci" TargetMode="External"/><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hyperlink" Target="http://krkal.org/index.php?page=krkalveci" TargetMode="External"/><Relationship Id="rId91" Type="http://schemas.openxmlformats.org/officeDocument/2006/relationships/hyperlink" Target="http://krkal.org/index.php?page=krkalveci" TargetMode="External"/><Relationship Id="rId96" Type="http://schemas.openxmlformats.org/officeDocument/2006/relationships/image" Target="media/image37.png"/><Relationship Id="rId111" Type="http://schemas.openxmlformats.org/officeDocument/2006/relationships/image" Target="media/image44.pn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krkal.org/index.php?page=krkalveci" TargetMode="External"/><Relationship Id="rId23" Type="http://schemas.openxmlformats.org/officeDocument/2006/relationships/hyperlink" Target="http://krkal.org/index.php?page=krkalveci" TargetMode="External"/><Relationship Id="rId28" Type="http://schemas.openxmlformats.org/officeDocument/2006/relationships/image" Target="media/image10.png"/><Relationship Id="rId36" Type="http://schemas.openxmlformats.org/officeDocument/2006/relationships/hyperlink" Target="http://krkal.org/index.php?page=krkalveci" TargetMode="External"/><Relationship Id="rId49" Type="http://schemas.openxmlformats.org/officeDocument/2006/relationships/hyperlink" Target="http://krkal.org/index.php?page=krkalveci" TargetMode="External"/><Relationship Id="rId57" Type="http://schemas.openxmlformats.org/officeDocument/2006/relationships/hyperlink" Target="http://krkal.org/index.php?page=krkalveci" TargetMode="External"/><Relationship Id="rId106" Type="http://schemas.openxmlformats.org/officeDocument/2006/relationships/hyperlink" Target="http://krkal.org/index.php?page=krkalveci" TargetMode="External"/><Relationship Id="rId114" Type="http://schemas.openxmlformats.org/officeDocument/2006/relationships/hyperlink" Target="http://krkal.org/index.php?page=krkalveci" TargetMode="External"/><Relationship Id="rId119" Type="http://schemas.openxmlformats.org/officeDocument/2006/relationships/image" Target="media/image46.png"/><Relationship Id="rId127" Type="http://schemas.openxmlformats.org/officeDocument/2006/relationships/hyperlink" Target="http://krkal.org/index.php?page=krkalveci" TargetMode="External"/><Relationship Id="rId10" Type="http://schemas.openxmlformats.org/officeDocument/2006/relationships/hyperlink" Target="http://krkal.org/index.php?page=krkalveci" TargetMode="External"/><Relationship Id="rId31" Type="http://schemas.openxmlformats.org/officeDocument/2006/relationships/hyperlink" Target="http://krkal.org/index.php?page=krkalveci" TargetMode="External"/><Relationship Id="rId44" Type="http://schemas.openxmlformats.org/officeDocument/2006/relationships/image" Target="media/image18.png"/><Relationship Id="rId52" Type="http://schemas.openxmlformats.org/officeDocument/2006/relationships/hyperlink" Target="http://krkal.org/index.php?page=krkalveci" TargetMode="External"/><Relationship Id="rId60" Type="http://schemas.openxmlformats.org/officeDocument/2006/relationships/image" Target="media/image26.png"/><Relationship Id="rId65" Type="http://schemas.openxmlformats.org/officeDocument/2006/relationships/hyperlink" Target="http://krkal.org/index.php?page=krkalveci" TargetMode="External"/><Relationship Id="rId73" Type="http://schemas.openxmlformats.org/officeDocument/2006/relationships/hyperlink" Target="http://krkal.org/index.php?page=krkalveci" TargetMode="External"/><Relationship Id="rId78" Type="http://schemas.openxmlformats.org/officeDocument/2006/relationships/image" Target="media/image33.png"/><Relationship Id="rId81" Type="http://schemas.openxmlformats.org/officeDocument/2006/relationships/hyperlink" Target="http://krkal.org/index.php?page=krkalveci" TargetMode="External"/><Relationship Id="rId86" Type="http://schemas.openxmlformats.org/officeDocument/2006/relationships/hyperlink" Target="http://krkal.org/index.php?page=krkalveci" TargetMode="External"/><Relationship Id="rId94" Type="http://schemas.openxmlformats.org/officeDocument/2006/relationships/image" Target="media/image36.png"/><Relationship Id="rId99" Type="http://schemas.openxmlformats.org/officeDocument/2006/relationships/image" Target="media/image38.png"/><Relationship Id="rId101" Type="http://schemas.openxmlformats.org/officeDocument/2006/relationships/hyperlink" Target="http://krkal.org/index.php?page=krkalveci" TargetMode="External"/><Relationship Id="rId122" Type="http://schemas.openxmlformats.org/officeDocument/2006/relationships/hyperlink" Target="http://krkal.org/index.php?page=krkalveci" TargetMode="External"/><Relationship Id="rId130" Type="http://schemas.openxmlformats.org/officeDocument/2006/relationships/hyperlink" Target="http://krkal.org/index.php?page=krkalveci"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krkal.org/index.php?page=krkalveci" TargetMode="External"/><Relationship Id="rId39" Type="http://schemas.openxmlformats.org/officeDocument/2006/relationships/hyperlink" Target="http://krkal.org/index.php?page=krkalveci" TargetMode="External"/><Relationship Id="rId109" Type="http://schemas.openxmlformats.org/officeDocument/2006/relationships/image" Target="media/image42.png"/><Relationship Id="rId34" Type="http://schemas.openxmlformats.org/officeDocument/2006/relationships/hyperlink" Target="http://krkal.org/index.php?page=krkalveci" TargetMode="External"/><Relationship Id="rId50" Type="http://schemas.openxmlformats.org/officeDocument/2006/relationships/hyperlink" Target="http://krkal.org/index.php?page=krkalveci" TargetMode="External"/><Relationship Id="rId55" Type="http://schemas.openxmlformats.org/officeDocument/2006/relationships/image" Target="media/image23.png"/><Relationship Id="rId76" Type="http://schemas.openxmlformats.org/officeDocument/2006/relationships/image" Target="media/image31.png"/><Relationship Id="rId97" Type="http://schemas.openxmlformats.org/officeDocument/2006/relationships/hyperlink" Target="http://krkal.org/index.php?page=krkalveci" TargetMode="External"/><Relationship Id="rId104" Type="http://schemas.openxmlformats.org/officeDocument/2006/relationships/hyperlink" Target="http://krkal.org/index.php?page=krkalveci" TargetMode="External"/><Relationship Id="rId120" Type="http://schemas.openxmlformats.org/officeDocument/2006/relationships/hyperlink" Target="http://krkal.org/index.php?page=krkalveci" TargetMode="External"/><Relationship Id="rId125" Type="http://schemas.openxmlformats.org/officeDocument/2006/relationships/hyperlink" Target="http://krkal.org/index.php?page=krkalveci" TargetMode="External"/><Relationship Id="rId7" Type="http://schemas.openxmlformats.org/officeDocument/2006/relationships/image" Target="media/image1.jpeg"/><Relationship Id="rId71" Type="http://schemas.openxmlformats.org/officeDocument/2006/relationships/image" Target="media/image28.png"/><Relationship Id="rId92" Type="http://schemas.openxmlformats.org/officeDocument/2006/relationships/hyperlink" Target="http://krkal.org/index.php?page=krkalveci" TargetMode="External"/><Relationship Id="rId2" Type="http://schemas.openxmlformats.org/officeDocument/2006/relationships/styles" Target="styles.xml"/><Relationship Id="rId29" Type="http://schemas.openxmlformats.org/officeDocument/2006/relationships/hyperlink" Target="http://krkal.org/index.php?page=krkalveci" TargetMode="External"/><Relationship Id="rId24" Type="http://schemas.openxmlformats.org/officeDocument/2006/relationships/hyperlink" Target="http://krkal.org/index.php?page=krkalveci" TargetMode="External"/><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hyperlink" Target="http://krkal.org/index.php?page=krkalveci" TargetMode="External"/><Relationship Id="rId87" Type="http://schemas.openxmlformats.org/officeDocument/2006/relationships/hyperlink" Target="http://krkal.org/index.php?page=krkalveci" TargetMode="External"/><Relationship Id="rId110" Type="http://schemas.openxmlformats.org/officeDocument/2006/relationships/image" Target="media/image43.png"/><Relationship Id="rId115" Type="http://schemas.openxmlformats.org/officeDocument/2006/relationships/hyperlink" Target="http://krkal.org/index.php?page=krkalveci" TargetMode="External"/><Relationship Id="rId131" Type="http://schemas.openxmlformats.org/officeDocument/2006/relationships/header" Target="header1.xml"/><Relationship Id="rId61" Type="http://schemas.openxmlformats.org/officeDocument/2006/relationships/hyperlink" Target="http://krkal.org/index.php?page=krkalveci" TargetMode="External"/><Relationship Id="rId82" Type="http://schemas.openxmlformats.org/officeDocument/2006/relationships/hyperlink" Target="http://krkal.org/index.php?page=krkalveci" TargetMode="External"/><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177</TotalTime>
  <Pages>10</Pages>
  <Words>3285</Words>
  <Characters>19385</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22625</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Uživatel systému Windows</cp:lastModifiedBy>
  <cp:revision>15</cp:revision>
  <cp:lastPrinted>2003-12-17T11:23:00Z</cp:lastPrinted>
  <dcterms:created xsi:type="dcterms:W3CDTF">2016-08-24T19:21:00Z</dcterms:created>
  <dcterms:modified xsi:type="dcterms:W3CDTF">2018-03-25T16:28:00Z</dcterms:modified>
</cp:coreProperties>
</file>